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1765175"/>
        <w:docPartObj>
          <w:docPartGallery w:val="Cover Pages"/>
          <w:docPartUnique/>
        </w:docPartObj>
      </w:sdtPr>
      <w:sdtEndPr/>
      <w:sdtContent>
        <w:p w14:paraId="355EE5AF" w14:textId="3959FC80" w:rsidR="002F1404" w:rsidRDefault="002F1404">
          <w:r>
            <w:t xml:space="preserve">               </w:t>
          </w:r>
          <w:sdt>
            <w:sdtPr>
              <w:rPr>
                <w:b/>
                <w:caps/>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Pr="002F1404">
                <w:rPr>
                  <w:b/>
                  <w:caps/>
                  <w:sz w:val="40"/>
                  <w:szCs w:val="40"/>
                </w:rPr>
                <w:t>CompE-</w:t>
              </w:r>
              <w:r w:rsidR="00965653">
                <w:rPr>
                  <w:b/>
                  <w:caps/>
                  <w:sz w:val="40"/>
                  <w:szCs w:val="40"/>
                </w:rPr>
                <w:t>470</w:t>
              </w:r>
            </w:sdtContent>
          </w:sdt>
        </w:p>
        <w:p w14:paraId="149E331C" w14:textId="77777777" w:rsidR="002F1404" w:rsidRDefault="009764CC">
          <w:r>
            <w:rPr>
              <w:noProof/>
            </w:rPr>
            <mc:AlternateContent>
              <mc:Choice Requires="wps">
                <w:drawing>
                  <wp:anchor distT="0" distB="0" distL="114300" distR="114300" simplePos="0" relativeHeight="251661312" behindDoc="1" locked="0" layoutInCell="1" allowOverlap="1" wp14:anchorId="3FCF6391" wp14:editId="122B92C9">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F1251"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520EA2D6"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1689DDC9"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420E2D07"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34E24A8C" w14:textId="77777777" w:rsidR="0055153A" w:rsidRDefault="0055153A" w:rsidP="009764CC">
                                <w:pPr>
                                  <w:pStyle w:val="NoSpacing"/>
                                  <w:tabs>
                                    <w:tab w:val="left" w:pos="8647"/>
                                  </w:tabs>
                                  <w:spacing w:before="240"/>
                                  <w:ind w:right="-32"/>
                                  <w:jc w:val="both"/>
                                </w:pPr>
                              </w:p>
                              <w:p w14:paraId="6852B100" w14:textId="68F4F528" w:rsidR="009764CC" w:rsidRPr="009764CC" w:rsidRDefault="00BB496B" w:rsidP="009764CC">
                                <w:pPr>
                                  <w:pStyle w:val="NoSpacing"/>
                                  <w:tabs>
                                    <w:tab w:val="left" w:pos="8647"/>
                                  </w:tabs>
                                  <w:spacing w:before="240"/>
                                  <w:ind w:right="-32"/>
                                  <w:jc w:val="both"/>
                                  <w:rPr>
                                    <w:color w:val="44546A" w:themeColor="text2"/>
                                  </w:rPr>
                                </w:pPr>
                                <w:sdt>
                                  <w:sdtPr>
                                    <w:id w:val="-505438575"/>
                                    <w:placeholder>
                                      <w:docPart w:val="CF84748FE4834D33926F359440E11F80"/>
                                    </w:placeholder>
                                    <w:date w:fullDate="2021-12-03T00:00:00Z">
                                      <w:dateFormat w:val="M/d/yyyy"/>
                                      <w:lid w:val="en-US"/>
                                      <w:storeMappedDataAs w:val="dateTime"/>
                                      <w:calendar w:val="gregorian"/>
                                    </w:date>
                                  </w:sdtPr>
                                  <w:sdtEndPr/>
                                  <w:sdtContent>
                                    <w:r w:rsidR="00760F66">
                                      <w:t>12/3/2021</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F6391"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14:paraId="5B1F1251"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520EA2D6"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1689DDC9"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420E2D07"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34E24A8C" w14:textId="77777777" w:rsidR="0055153A" w:rsidRDefault="0055153A" w:rsidP="009764CC">
                          <w:pPr>
                            <w:pStyle w:val="NoSpacing"/>
                            <w:tabs>
                              <w:tab w:val="left" w:pos="8647"/>
                            </w:tabs>
                            <w:spacing w:before="240"/>
                            <w:ind w:right="-32"/>
                            <w:jc w:val="both"/>
                          </w:pPr>
                        </w:p>
                        <w:p w14:paraId="6852B100" w14:textId="68F4F528" w:rsidR="009764CC" w:rsidRPr="009764CC" w:rsidRDefault="00BB496B" w:rsidP="009764CC">
                          <w:pPr>
                            <w:pStyle w:val="NoSpacing"/>
                            <w:tabs>
                              <w:tab w:val="left" w:pos="8647"/>
                            </w:tabs>
                            <w:spacing w:before="240"/>
                            <w:ind w:right="-32"/>
                            <w:jc w:val="both"/>
                            <w:rPr>
                              <w:color w:val="44546A" w:themeColor="text2"/>
                            </w:rPr>
                          </w:pPr>
                          <w:sdt>
                            <w:sdtPr>
                              <w:id w:val="-505438575"/>
                              <w:placeholder>
                                <w:docPart w:val="CF84748FE4834D33926F359440E11F80"/>
                              </w:placeholder>
                              <w:date w:fullDate="2021-12-03T00:00:00Z">
                                <w:dateFormat w:val="M/d/yyyy"/>
                                <w:lid w:val="en-US"/>
                                <w:storeMappedDataAs w:val="dateTime"/>
                                <w:calendar w:val="gregorian"/>
                              </w:date>
                            </w:sdtPr>
                            <w:sdtEndPr/>
                            <w:sdtContent>
                              <w:r w:rsidR="00760F66">
                                <w:t>12/3/2021</w:t>
                              </w:r>
                            </w:sdtContent>
                          </w:sdt>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2CAAEC15" wp14:editId="342FAAE9">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DB6BA" w14:textId="4FD6144D" w:rsidR="002F1404" w:rsidRPr="009764CC" w:rsidRDefault="00BB496B"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65653">
                                      <w:rPr>
                                        <w:rFonts w:asciiTheme="majorHAnsi" w:eastAsiaTheme="majorEastAsia" w:hAnsiTheme="majorHAnsi" w:cstheme="majorBidi"/>
                                        <w:sz w:val="56"/>
                                        <w:szCs w:val="56"/>
                                      </w:rPr>
                                      <w:t xml:space="preserve">Project </w:t>
                                    </w:r>
                                    <w:r w:rsidR="00760F66">
                                      <w:rPr>
                                        <w:rFonts w:asciiTheme="majorHAnsi" w:eastAsiaTheme="majorEastAsia" w:hAnsiTheme="majorHAnsi" w:cstheme="majorBidi"/>
                                        <w:sz w:val="56"/>
                                        <w:szCs w:val="56"/>
                                      </w:rPr>
                                      <w:t>Final</w:t>
                                    </w:r>
                                    <w:r w:rsidR="00965653">
                                      <w:rPr>
                                        <w:rFonts w:asciiTheme="majorHAnsi" w:eastAsiaTheme="majorEastAsia" w:hAnsiTheme="majorHAnsi" w:cstheme="majorBidi"/>
                                        <w:sz w:val="56"/>
                                        <w:szCs w:val="56"/>
                                      </w:rPr>
                                      <w:t xml:space="preserve"> Report</w:t>
                                    </w:r>
                                  </w:sdtContent>
                                </w:sdt>
                              </w:p>
                              <w:sdt>
                                <w:sdt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D67D5AF" w14:textId="5EA5F5DC" w:rsidR="002F1404" w:rsidRPr="009764CC" w:rsidRDefault="00690F76" w:rsidP="00C12D23">
                                    <w:pPr>
                                      <w:pStyle w:val="NoSpacing"/>
                                      <w:tabs>
                                        <w:tab w:val="left" w:pos="9214"/>
                                      </w:tabs>
                                      <w:spacing w:before="240"/>
                                      <w:ind w:left="-426" w:right="858"/>
                                      <w:rPr>
                                        <w:caps/>
                                        <w:sz w:val="36"/>
                                        <w:szCs w:val="36"/>
                                      </w:rPr>
                                    </w:pPr>
                                    <w:r w:rsidRPr="00690F76">
                                      <w:t>[</w:t>
                                    </w:r>
                                    <w:r w:rsidR="00760F66">
                                      <w:t>Direct Digital Synthesis in Verilog</w:t>
                                    </w:r>
                                    <w:r w:rsidRPr="00690F76">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EC15"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14:paraId="614DB6BA" w14:textId="4FD6144D" w:rsidR="002F1404" w:rsidRPr="009764CC" w:rsidRDefault="00BB496B"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965653">
                                <w:rPr>
                                  <w:rFonts w:asciiTheme="majorHAnsi" w:eastAsiaTheme="majorEastAsia" w:hAnsiTheme="majorHAnsi" w:cstheme="majorBidi"/>
                                  <w:sz w:val="56"/>
                                  <w:szCs w:val="56"/>
                                </w:rPr>
                                <w:t xml:space="preserve">Project </w:t>
                              </w:r>
                              <w:r w:rsidR="00760F66">
                                <w:rPr>
                                  <w:rFonts w:asciiTheme="majorHAnsi" w:eastAsiaTheme="majorEastAsia" w:hAnsiTheme="majorHAnsi" w:cstheme="majorBidi"/>
                                  <w:sz w:val="56"/>
                                  <w:szCs w:val="56"/>
                                </w:rPr>
                                <w:t>Final</w:t>
                              </w:r>
                              <w:r w:rsidR="00965653">
                                <w:rPr>
                                  <w:rFonts w:asciiTheme="majorHAnsi" w:eastAsiaTheme="majorEastAsia" w:hAnsiTheme="majorHAnsi" w:cstheme="majorBidi"/>
                                  <w:sz w:val="56"/>
                                  <w:szCs w:val="56"/>
                                </w:rPr>
                                <w:t xml:space="preserve"> Report</w:t>
                              </w:r>
                            </w:sdtContent>
                          </w:sdt>
                        </w:p>
                        <w:sdt>
                          <w:sdt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D67D5AF" w14:textId="5EA5F5DC" w:rsidR="002F1404" w:rsidRPr="009764CC" w:rsidRDefault="00690F76" w:rsidP="00C12D23">
                              <w:pPr>
                                <w:pStyle w:val="NoSpacing"/>
                                <w:tabs>
                                  <w:tab w:val="left" w:pos="9214"/>
                                </w:tabs>
                                <w:spacing w:before="240"/>
                                <w:ind w:left="-426" w:right="858"/>
                                <w:rPr>
                                  <w:caps/>
                                  <w:sz w:val="36"/>
                                  <w:szCs w:val="36"/>
                                </w:rPr>
                              </w:pPr>
                              <w:r w:rsidRPr="00690F76">
                                <w:t>[</w:t>
                              </w:r>
                              <w:r w:rsidR="00760F66">
                                <w:t>Direct Digital Synthesis in Verilog</w:t>
                              </w:r>
                              <w:r w:rsidRPr="00690F76">
                                <w:t>]</w:t>
                              </w:r>
                            </w:p>
                          </w:sdtContent>
                        </w:sdt>
                      </w:txbxContent>
                    </v:textbox>
                    <w10:wrap anchorx="margin"/>
                  </v:shape>
                </w:pict>
              </mc:Fallback>
            </mc:AlternateContent>
          </w:r>
          <w:r w:rsidR="00C12D23">
            <w:rPr>
              <w:noProof/>
            </w:rPr>
            <mc:AlternateContent>
              <mc:Choice Requires="wps">
                <w:drawing>
                  <wp:inline distT="0" distB="0" distL="0" distR="0" wp14:anchorId="23BC78D9" wp14:editId="1074EC42">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53123DC" w14:textId="779608AE" w:rsidR="00C12D23" w:rsidRDefault="00C12D23" w:rsidP="00C12D23">
                                <w:pPr>
                                  <w:pStyle w:val="NoSpacing"/>
                                  <w:rPr>
                                    <w:caps/>
                                  </w:rPr>
                                </w:pPr>
                              </w:p>
                              <w:p w14:paraId="19397AD4" w14:textId="09F1DE7B" w:rsidR="00C12D23" w:rsidRPr="002F1404" w:rsidRDefault="00BB496B"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D3191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Rylan Bumbasi</w:t>
                                    </w:r>
                                  </w:sdtContent>
                                </w:sdt>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RedID</w:t>
                                </w:r>
                                <w:proofErr w:type="spellEnd"/>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822563190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23BC78D9"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14:paraId="153123DC" w14:textId="779608AE" w:rsidR="00C12D23" w:rsidRDefault="00C12D23" w:rsidP="00C12D23">
                          <w:pPr>
                            <w:pStyle w:val="NoSpacing"/>
                            <w:rPr>
                              <w:caps/>
                            </w:rPr>
                          </w:pPr>
                        </w:p>
                        <w:p w14:paraId="19397AD4" w14:textId="09F1DE7B" w:rsidR="00C12D23" w:rsidRPr="002F1404" w:rsidRDefault="00BB496B"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D3191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Rylan Bumbasi</w:t>
                              </w:r>
                            </w:sdtContent>
                          </w:sdt>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RedID</w:t>
                          </w:r>
                          <w:proofErr w:type="spellEnd"/>
                          <w:r w:rsidR="00690F76">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822563190</w:t>
                          </w:r>
                        </w:p>
                      </w:txbxContent>
                    </v:textbox>
                    <w10:anchorlock/>
                  </v:rect>
                </w:pict>
              </mc:Fallback>
            </mc:AlternateContent>
          </w:r>
          <w:r w:rsidR="002F1404">
            <w:br w:type="page"/>
          </w:r>
        </w:p>
      </w:sdtContent>
    </w:sdt>
    <w:p w14:paraId="141B660F" w14:textId="77777777" w:rsidR="002F1404" w:rsidRPr="00B7257E" w:rsidRDefault="00F62575" w:rsidP="002F1404">
      <w:pPr>
        <w:pageBreakBefore/>
        <w:autoSpaceDE w:val="0"/>
        <w:autoSpaceDN w:val="0"/>
        <w:adjustRightInd w:val="0"/>
        <w:spacing w:after="0" w:line="240" w:lineRule="auto"/>
        <w:ind w:left="357"/>
        <w:rPr>
          <w:rFonts w:cs="Times New Roman"/>
          <w:sz w:val="28"/>
          <w:szCs w:val="28"/>
        </w:rPr>
      </w:pPr>
      <w:r>
        <w:rPr>
          <w:rFonts w:cs="Times New Roman"/>
          <w:b/>
          <w:sz w:val="28"/>
          <w:szCs w:val="28"/>
        </w:rPr>
        <w:lastRenderedPageBreak/>
        <w:t>Co</w:t>
      </w:r>
      <w:r w:rsidR="002F1404" w:rsidRPr="002F1404">
        <w:rPr>
          <w:rFonts w:cs="Times New Roman"/>
          <w:b/>
          <w:sz w:val="28"/>
          <w:szCs w:val="28"/>
        </w:rPr>
        <w:t>ntent</w:t>
      </w:r>
      <w:r w:rsidR="00B7257E">
        <w:rPr>
          <w:rFonts w:cs="Times New Roman"/>
          <w:b/>
          <w:sz w:val="28"/>
          <w:szCs w:val="28"/>
        </w:rPr>
        <w:t xml:space="preserve"> </w:t>
      </w:r>
    </w:p>
    <w:p w14:paraId="443902D5" w14:textId="77777777" w:rsidR="00B7257E" w:rsidRDefault="00B7257E" w:rsidP="00B7257E">
      <w:pPr>
        <w:autoSpaceDE w:val="0"/>
        <w:autoSpaceDN w:val="0"/>
        <w:adjustRightInd w:val="0"/>
        <w:spacing w:after="0" w:line="240" w:lineRule="auto"/>
        <w:ind w:left="360"/>
        <w:rPr>
          <w:rFonts w:cs="Times New Roman"/>
          <w:sz w:val="24"/>
          <w:szCs w:val="24"/>
        </w:rPr>
      </w:pPr>
    </w:p>
    <w:p w14:paraId="1E1DD7E7" w14:textId="2279A8E3" w:rsidR="002656F6" w:rsidRDefault="00B7257E" w:rsidP="003E2393">
      <w:pPr>
        <w:autoSpaceDE w:val="0"/>
        <w:autoSpaceDN w:val="0"/>
        <w:adjustRightInd w:val="0"/>
        <w:spacing w:after="0" w:line="240" w:lineRule="auto"/>
        <w:ind w:left="360"/>
        <w:rPr>
          <w:rFonts w:cs="Times New Roman"/>
          <w:sz w:val="24"/>
          <w:szCs w:val="24"/>
        </w:rPr>
      </w:pPr>
      <w:r>
        <w:rPr>
          <w:rFonts w:cs="Times New Roman"/>
          <w:sz w:val="24"/>
          <w:szCs w:val="24"/>
        </w:rPr>
        <w:t xml:space="preserve">1 </w:t>
      </w:r>
      <w:r w:rsidR="008A3FB5">
        <w:rPr>
          <w:rFonts w:cs="Times New Roman"/>
          <w:sz w:val="24"/>
          <w:szCs w:val="24"/>
        </w:rPr>
        <w:t>(High level implementation)</w:t>
      </w:r>
    </w:p>
    <w:p w14:paraId="7DF31BBE" w14:textId="77777777" w:rsidR="00B2025B" w:rsidRDefault="00B2025B" w:rsidP="003E2393">
      <w:pPr>
        <w:autoSpaceDE w:val="0"/>
        <w:autoSpaceDN w:val="0"/>
        <w:adjustRightInd w:val="0"/>
        <w:spacing w:after="0" w:line="240" w:lineRule="auto"/>
        <w:ind w:left="360"/>
        <w:rPr>
          <w:rFonts w:cs="Times New Roman"/>
          <w:sz w:val="24"/>
          <w:szCs w:val="24"/>
        </w:rPr>
      </w:pPr>
    </w:p>
    <w:p w14:paraId="2E003D30" w14:textId="186DED87" w:rsidR="008A3FB5" w:rsidRDefault="008A3FB5" w:rsidP="003E2393">
      <w:pPr>
        <w:autoSpaceDE w:val="0"/>
        <w:autoSpaceDN w:val="0"/>
        <w:adjustRightInd w:val="0"/>
        <w:spacing w:after="0" w:line="240" w:lineRule="auto"/>
        <w:ind w:left="360"/>
        <w:rPr>
          <w:rFonts w:cs="Times New Roman"/>
          <w:sz w:val="24"/>
          <w:szCs w:val="24"/>
        </w:rPr>
      </w:pPr>
      <w:r>
        <w:rPr>
          <w:rFonts w:cs="Times New Roman"/>
          <w:sz w:val="24"/>
          <w:szCs w:val="24"/>
        </w:rPr>
        <w:t xml:space="preserve">My project is DDS (Direct Digital Synthesis). </w:t>
      </w:r>
      <w:r w:rsidR="00F74A3B">
        <w:rPr>
          <w:rFonts w:cs="Times New Roman"/>
          <w:sz w:val="24"/>
          <w:szCs w:val="24"/>
        </w:rPr>
        <w:t>The main module for my project is a NCO (numerically controlled oscillator) which essentially is a phase accumulator hooked up to a LUT (look-up table) that converts the phase accumulator values to an amplitude. The phase to amplitude conversion depends on which waveform you are trying to generate.</w:t>
      </w:r>
      <w:r w:rsidR="00B2025B">
        <w:rPr>
          <w:rFonts w:cs="Times New Roman"/>
          <w:sz w:val="24"/>
          <w:szCs w:val="24"/>
        </w:rPr>
        <w:t xml:space="preserve"> </w:t>
      </w:r>
      <w:r w:rsidR="00F74A3B">
        <w:rPr>
          <w:rFonts w:cs="Times New Roman"/>
          <w:sz w:val="24"/>
          <w:szCs w:val="24"/>
        </w:rPr>
        <w:t xml:space="preserve">The advantages of using a phase accumulator instead of a basic numerical counter is that you can easily change the frequency of the waveform generated through </w:t>
      </w:r>
      <w:r w:rsidR="00856DDE">
        <w:rPr>
          <w:rFonts w:cs="Times New Roman"/>
          <w:sz w:val="24"/>
          <w:szCs w:val="24"/>
        </w:rPr>
        <w:t>the phase accumulator itself</w:t>
      </w:r>
      <w:r w:rsidR="00F74A3B">
        <w:rPr>
          <w:rFonts w:cs="Times New Roman"/>
          <w:sz w:val="24"/>
          <w:szCs w:val="24"/>
        </w:rPr>
        <w:t>. Having this ability makes the NCO one of the most efficient ways to convert digital values to an analog wave form. There are other methods of converting phase to amplitude such as the “</w:t>
      </w:r>
      <w:proofErr w:type="spellStart"/>
      <w:r w:rsidR="00F74A3B">
        <w:rPr>
          <w:rFonts w:cs="Times New Roman"/>
          <w:sz w:val="24"/>
          <w:szCs w:val="24"/>
        </w:rPr>
        <w:t>Cordic</w:t>
      </w:r>
      <w:proofErr w:type="spellEnd"/>
      <w:r w:rsidR="00F74A3B">
        <w:rPr>
          <w:rFonts w:cs="Times New Roman"/>
          <w:sz w:val="24"/>
          <w:szCs w:val="24"/>
        </w:rPr>
        <w:t xml:space="preserve"> algorithm”  however, when preforming DDS using digital logic it is more efficient to use the LUT method previously described.</w:t>
      </w:r>
    </w:p>
    <w:p w14:paraId="4C3E2065" w14:textId="7EDA4C83" w:rsidR="00760F66" w:rsidRDefault="00760F66" w:rsidP="003E2393">
      <w:pPr>
        <w:autoSpaceDE w:val="0"/>
        <w:autoSpaceDN w:val="0"/>
        <w:adjustRightInd w:val="0"/>
        <w:spacing w:after="0" w:line="240" w:lineRule="auto"/>
        <w:ind w:left="360"/>
        <w:rPr>
          <w:rFonts w:cs="Times New Roman"/>
          <w:sz w:val="24"/>
          <w:szCs w:val="24"/>
        </w:rPr>
      </w:pPr>
    </w:p>
    <w:p w14:paraId="17B643CA" w14:textId="6F2E7910" w:rsidR="00760F66" w:rsidRPr="00B7257E" w:rsidRDefault="00760F66" w:rsidP="003E2393">
      <w:pPr>
        <w:autoSpaceDE w:val="0"/>
        <w:autoSpaceDN w:val="0"/>
        <w:adjustRightInd w:val="0"/>
        <w:spacing w:after="0" w:line="240" w:lineRule="auto"/>
        <w:ind w:left="360"/>
        <w:rPr>
          <w:rFonts w:cs="Times New Roman"/>
          <w:sz w:val="24"/>
          <w:szCs w:val="24"/>
        </w:rPr>
      </w:pPr>
      <w:r>
        <w:rPr>
          <w:rFonts w:cs="Times New Roman"/>
          <w:sz w:val="24"/>
          <w:szCs w:val="24"/>
        </w:rPr>
        <w:t>The DDS module I have designed will allow 3 sine waves to be generated via the LUT method and all 3 of the wave’s generated are combines to make a major chord based off of the frequency of the root note.</w:t>
      </w:r>
    </w:p>
    <w:p w14:paraId="43E7A39F" w14:textId="48FF41C7" w:rsidR="002F1404" w:rsidRDefault="002F1404" w:rsidP="002F1404">
      <w:pPr>
        <w:autoSpaceDE w:val="0"/>
        <w:autoSpaceDN w:val="0"/>
        <w:adjustRightInd w:val="0"/>
        <w:spacing w:after="0" w:line="240" w:lineRule="auto"/>
        <w:ind w:left="360"/>
        <w:rPr>
          <w:rFonts w:cs="Times New Roman"/>
          <w:sz w:val="24"/>
          <w:szCs w:val="24"/>
        </w:rPr>
      </w:pPr>
    </w:p>
    <w:p w14:paraId="287CDCCF" w14:textId="078CC4BC" w:rsidR="003C5854" w:rsidRPr="002F1404" w:rsidRDefault="003C5854" w:rsidP="002F1404">
      <w:pPr>
        <w:autoSpaceDE w:val="0"/>
        <w:autoSpaceDN w:val="0"/>
        <w:adjustRightInd w:val="0"/>
        <w:spacing w:after="0" w:line="240" w:lineRule="auto"/>
        <w:ind w:left="360"/>
        <w:rPr>
          <w:rFonts w:cs="Times New Roman"/>
          <w:sz w:val="24"/>
          <w:szCs w:val="24"/>
        </w:rPr>
      </w:pPr>
    </w:p>
    <w:p w14:paraId="1A8D1AED" w14:textId="77777777" w:rsidR="00760F66" w:rsidRDefault="00760F66">
      <w:pPr>
        <w:rPr>
          <w:rFonts w:cs="Times New Roman"/>
          <w:sz w:val="24"/>
          <w:szCs w:val="24"/>
        </w:rPr>
      </w:pPr>
      <w:r>
        <w:rPr>
          <w:rFonts w:cs="Times New Roman"/>
          <w:sz w:val="24"/>
          <w:szCs w:val="24"/>
        </w:rPr>
        <w:br w:type="page"/>
      </w:r>
    </w:p>
    <w:p w14:paraId="50BDD060" w14:textId="38CC404A" w:rsidR="00760F66" w:rsidRDefault="00B7257E" w:rsidP="00760F66">
      <w:pPr>
        <w:autoSpaceDE w:val="0"/>
        <w:autoSpaceDN w:val="0"/>
        <w:adjustRightInd w:val="0"/>
        <w:spacing w:after="0" w:line="240" w:lineRule="auto"/>
        <w:ind w:left="360"/>
        <w:rPr>
          <w:rFonts w:cs="Times New Roman"/>
          <w:sz w:val="24"/>
          <w:szCs w:val="24"/>
        </w:rPr>
      </w:pPr>
      <w:r>
        <w:rPr>
          <w:rFonts w:cs="Times New Roman"/>
          <w:sz w:val="24"/>
          <w:szCs w:val="24"/>
        </w:rPr>
        <w:lastRenderedPageBreak/>
        <w:t xml:space="preserve">2. </w:t>
      </w:r>
      <w:r w:rsidR="00200A84">
        <w:rPr>
          <w:rFonts w:cs="Times New Roman"/>
          <w:sz w:val="24"/>
          <w:szCs w:val="24"/>
        </w:rPr>
        <w:t>(Block Diagram)</w:t>
      </w:r>
    </w:p>
    <w:p w14:paraId="038052E7" w14:textId="36BED00E" w:rsidR="00760F66" w:rsidRDefault="00760F66" w:rsidP="00760F66">
      <w:pPr>
        <w:autoSpaceDE w:val="0"/>
        <w:autoSpaceDN w:val="0"/>
        <w:adjustRightInd w:val="0"/>
        <w:spacing w:after="0" w:line="240" w:lineRule="auto"/>
        <w:rPr>
          <w:rFonts w:cs="Times New Roman"/>
          <w:sz w:val="24"/>
          <w:szCs w:val="24"/>
        </w:rPr>
      </w:pPr>
    </w:p>
    <w:p w14:paraId="0F9F89EE" w14:textId="78E3BC9C" w:rsidR="00200A84" w:rsidRDefault="00760F66" w:rsidP="003E2393">
      <w:pPr>
        <w:autoSpaceDE w:val="0"/>
        <w:autoSpaceDN w:val="0"/>
        <w:adjustRightInd w:val="0"/>
        <w:spacing w:after="0" w:line="240" w:lineRule="auto"/>
        <w:ind w:left="360"/>
        <w:rPr>
          <w:rFonts w:cs="Times New Roman"/>
          <w:sz w:val="24"/>
          <w:szCs w:val="24"/>
        </w:rPr>
      </w:pPr>
      <w:r>
        <w:rPr>
          <w:noProof/>
        </w:rPr>
        <w:drawing>
          <wp:anchor distT="0" distB="0" distL="114300" distR="114300" simplePos="0" relativeHeight="251662336" behindDoc="1" locked="0" layoutInCell="1" allowOverlap="1" wp14:anchorId="4CA08DE5" wp14:editId="67746028">
            <wp:simplePos x="0" y="0"/>
            <wp:positionH relativeFrom="page">
              <wp:align>center</wp:align>
            </wp:positionH>
            <wp:positionV relativeFrom="paragraph">
              <wp:posOffset>108585</wp:posOffset>
            </wp:positionV>
            <wp:extent cx="4486275" cy="5981700"/>
            <wp:effectExtent l="0" t="0" r="9525"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275" cy="598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6B2EC" w14:textId="57E720B4" w:rsidR="00200A84" w:rsidRPr="009A2C42" w:rsidRDefault="00200A84" w:rsidP="003E2393">
      <w:pPr>
        <w:autoSpaceDE w:val="0"/>
        <w:autoSpaceDN w:val="0"/>
        <w:adjustRightInd w:val="0"/>
        <w:spacing w:after="0" w:line="240" w:lineRule="auto"/>
        <w:ind w:left="360"/>
        <w:rPr>
          <w:rFonts w:ascii="Consolas" w:eastAsia="Times New Roman" w:hAnsi="Consolas" w:cs="Courier New"/>
          <w:color w:val="25265E"/>
          <w:sz w:val="21"/>
          <w:szCs w:val="21"/>
        </w:rPr>
      </w:pPr>
    </w:p>
    <w:p w14:paraId="7E1E871E" w14:textId="25B2D9D9" w:rsidR="009A2C42" w:rsidRDefault="009A2C42" w:rsidP="002F1404">
      <w:pPr>
        <w:autoSpaceDE w:val="0"/>
        <w:autoSpaceDN w:val="0"/>
        <w:adjustRightInd w:val="0"/>
        <w:spacing w:after="0" w:line="240" w:lineRule="auto"/>
        <w:ind w:left="360"/>
        <w:rPr>
          <w:rFonts w:cs="Times New Roman"/>
          <w:sz w:val="24"/>
          <w:szCs w:val="24"/>
        </w:rPr>
      </w:pPr>
    </w:p>
    <w:p w14:paraId="18F4B729" w14:textId="5EDFF2FA" w:rsidR="00B7257E" w:rsidRDefault="00B7257E" w:rsidP="002F1404">
      <w:pPr>
        <w:autoSpaceDE w:val="0"/>
        <w:autoSpaceDN w:val="0"/>
        <w:adjustRightInd w:val="0"/>
        <w:spacing w:after="0" w:line="240" w:lineRule="auto"/>
        <w:ind w:left="360"/>
        <w:rPr>
          <w:rFonts w:cs="Times New Roman"/>
          <w:sz w:val="24"/>
          <w:szCs w:val="24"/>
        </w:rPr>
      </w:pPr>
    </w:p>
    <w:p w14:paraId="7F236D84" w14:textId="0CA80556" w:rsidR="003C5854" w:rsidRDefault="003C5854" w:rsidP="002F1404">
      <w:pPr>
        <w:autoSpaceDE w:val="0"/>
        <w:autoSpaceDN w:val="0"/>
        <w:adjustRightInd w:val="0"/>
        <w:spacing w:after="0" w:line="240" w:lineRule="auto"/>
        <w:ind w:left="360"/>
        <w:rPr>
          <w:rFonts w:cs="Times New Roman"/>
          <w:sz w:val="24"/>
          <w:szCs w:val="24"/>
        </w:rPr>
      </w:pPr>
    </w:p>
    <w:p w14:paraId="3EDC724F" w14:textId="7D7C356C" w:rsidR="009A2C42" w:rsidRDefault="009A2C42" w:rsidP="002F1404">
      <w:pPr>
        <w:autoSpaceDE w:val="0"/>
        <w:autoSpaceDN w:val="0"/>
        <w:adjustRightInd w:val="0"/>
        <w:spacing w:after="0" w:line="240" w:lineRule="auto"/>
        <w:ind w:left="360"/>
        <w:rPr>
          <w:rFonts w:cs="Times New Roman"/>
          <w:sz w:val="24"/>
          <w:szCs w:val="24"/>
        </w:rPr>
      </w:pPr>
    </w:p>
    <w:p w14:paraId="2D774C79" w14:textId="54BD96E5" w:rsidR="00A61DA1" w:rsidRDefault="00760F66">
      <w:pPr>
        <w:rPr>
          <w:rFonts w:cs="Times New Roman"/>
          <w:sz w:val="24"/>
          <w:szCs w:val="24"/>
        </w:rPr>
      </w:pPr>
      <w:r>
        <w:rPr>
          <w:rFonts w:cs="Times New Roman"/>
          <w:sz w:val="24"/>
          <w:szCs w:val="24"/>
        </w:rPr>
        <w:br w:type="page"/>
      </w:r>
    </w:p>
    <w:p w14:paraId="5C997A10" w14:textId="77777777" w:rsidR="00A61DA1" w:rsidRDefault="00B7257E" w:rsidP="00A61DA1">
      <w:pPr>
        <w:rPr>
          <w:rFonts w:cs="Times New Roman"/>
          <w:sz w:val="24"/>
          <w:szCs w:val="24"/>
        </w:rPr>
      </w:pPr>
      <w:r>
        <w:rPr>
          <w:rFonts w:cs="Times New Roman"/>
          <w:sz w:val="24"/>
          <w:szCs w:val="24"/>
        </w:rPr>
        <w:lastRenderedPageBreak/>
        <w:t>3</w:t>
      </w:r>
      <w:r w:rsidR="00A61DA1">
        <w:rPr>
          <w:rFonts w:cs="Times New Roman"/>
          <w:sz w:val="24"/>
          <w:szCs w:val="24"/>
        </w:rPr>
        <w:t>.</w:t>
      </w:r>
      <w:r w:rsidR="00200A84">
        <w:rPr>
          <w:rFonts w:cs="Times New Roman"/>
          <w:sz w:val="24"/>
          <w:szCs w:val="24"/>
        </w:rPr>
        <w:t xml:space="preserve"> </w:t>
      </w:r>
    </w:p>
    <w:p w14:paraId="57B293AF" w14:textId="25AF9951" w:rsidR="009A2C42" w:rsidRDefault="00200A84" w:rsidP="00A61DA1">
      <w:pPr>
        <w:rPr>
          <w:rFonts w:cs="Times New Roman"/>
          <w:sz w:val="24"/>
          <w:szCs w:val="24"/>
        </w:rPr>
      </w:pPr>
      <w:r>
        <w:rPr>
          <w:rFonts w:cs="Times New Roman"/>
          <w:sz w:val="24"/>
          <w:szCs w:val="24"/>
        </w:rPr>
        <w:t>(</w:t>
      </w:r>
      <w:r w:rsidR="00354B5F">
        <w:rPr>
          <w:rFonts w:cs="Times New Roman"/>
          <w:sz w:val="24"/>
          <w:szCs w:val="24"/>
        </w:rPr>
        <w:t>Description of top-level module)</w:t>
      </w:r>
    </w:p>
    <w:p w14:paraId="33F8AC8C" w14:textId="5C4129E1" w:rsidR="00354B5F" w:rsidRDefault="00354B5F" w:rsidP="00354B5F">
      <w:pPr>
        <w:rPr>
          <w:rFonts w:cs="Times New Roman"/>
          <w:sz w:val="24"/>
          <w:szCs w:val="24"/>
        </w:rPr>
      </w:pPr>
      <w:r>
        <w:rPr>
          <w:rFonts w:cs="Times New Roman"/>
          <w:sz w:val="24"/>
          <w:szCs w:val="24"/>
        </w:rPr>
        <w:t>My DDS module has 3 inputs and 6 outputs. The 3 inputs are RST, CLK and fcw</w:t>
      </w:r>
      <w:r w:rsidR="00F37DA2">
        <w:rPr>
          <w:rFonts w:cs="Times New Roman"/>
          <w:sz w:val="24"/>
          <w:szCs w:val="24"/>
        </w:rPr>
        <w:t xml:space="preserve"> (</w:t>
      </w:r>
      <w:r w:rsidR="00E72AC7">
        <w:rPr>
          <w:rFonts w:cs="Times New Roman"/>
          <w:sz w:val="24"/>
          <w:szCs w:val="24"/>
        </w:rPr>
        <w:t>frequency-controlled</w:t>
      </w:r>
      <w:r w:rsidR="00F37DA2">
        <w:rPr>
          <w:rFonts w:cs="Times New Roman"/>
          <w:sz w:val="24"/>
          <w:szCs w:val="24"/>
        </w:rPr>
        <w:t xml:space="preserve"> word)</w:t>
      </w:r>
      <w:r>
        <w:rPr>
          <w:rFonts w:cs="Times New Roman"/>
          <w:sz w:val="24"/>
          <w:szCs w:val="24"/>
        </w:rPr>
        <w:t xml:space="preserve">. RST input is used to initialize count registers within my module to a value of 0. CLK input is used to control clocked logic within my module. An example of clocked logic within my module would be when the Phase Accumulator accumulates on the positive edge of the CLK event. Fcw input is used to control the amount of phase added to the phase accumulator for a single CLK. Fcw is a 32-bit input since the phase accumulator has a value of 32-bits. The 6 outputs in my module are sine, sine_2, sine_3, </w:t>
      </w:r>
      <w:r w:rsidR="00B51BE3">
        <w:rPr>
          <w:rFonts w:cs="Times New Roman"/>
          <w:sz w:val="24"/>
          <w:szCs w:val="24"/>
        </w:rPr>
        <w:t>triangular wave</w:t>
      </w:r>
      <w:r w:rsidR="00A56C9A">
        <w:rPr>
          <w:rFonts w:cs="Times New Roman"/>
          <w:sz w:val="24"/>
          <w:szCs w:val="24"/>
        </w:rPr>
        <w:t>,</w:t>
      </w:r>
      <w:r>
        <w:rPr>
          <w:rFonts w:cs="Times New Roman"/>
          <w:sz w:val="24"/>
          <w:szCs w:val="24"/>
        </w:rPr>
        <w:t xml:space="preserve"> </w:t>
      </w:r>
      <w:r w:rsidR="00B51BE3">
        <w:rPr>
          <w:rFonts w:cs="Times New Roman"/>
          <w:sz w:val="24"/>
          <w:szCs w:val="24"/>
        </w:rPr>
        <w:t xml:space="preserve">sawtooth </w:t>
      </w:r>
      <w:r w:rsidR="009E59A2">
        <w:rPr>
          <w:rFonts w:cs="Times New Roman"/>
          <w:sz w:val="24"/>
          <w:szCs w:val="24"/>
        </w:rPr>
        <w:t>Wave,</w:t>
      </w:r>
      <w:r>
        <w:rPr>
          <w:rFonts w:cs="Times New Roman"/>
          <w:sz w:val="24"/>
          <w:szCs w:val="24"/>
        </w:rPr>
        <w:t xml:space="preserve"> and </w:t>
      </w:r>
      <w:r w:rsidR="00B51BE3">
        <w:rPr>
          <w:rFonts w:cs="Times New Roman"/>
          <w:sz w:val="24"/>
          <w:szCs w:val="24"/>
        </w:rPr>
        <w:t>chord Wave</w:t>
      </w:r>
      <w:r>
        <w:rPr>
          <w:rFonts w:cs="Times New Roman"/>
          <w:sz w:val="24"/>
          <w:szCs w:val="24"/>
        </w:rPr>
        <w:t xml:space="preserve">. All 6 of the outputs for this module are used to generate </w:t>
      </w:r>
      <w:r w:rsidR="00A56C9A">
        <w:rPr>
          <w:rFonts w:cs="Times New Roman"/>
          <w:sz w:val="24"/>
          <w:szCs w:val="24"/>
        </w:rPr>
        <w:t>different types of wave forms at varying frequencies.</w:t>
      </w:r>
    </w:p>
    <w:p w14:paraId="3D48FD95" w14:textId="4F7CD8CC" w:rsidR="00A61DA1" w:rsidRDefault="00A61DA1" w:rsidP="00354B5F">
      <w:pPr>
        <w:rPr>
          <w:rFonts w:cs="Times New Roman"/>
          <w:sz w:val="24"/>
          <w:szCs w:val="24"/>
        </w:rPr>
      </w:pPr>
      <w:r>
        <w:rPr>
          <w:rFonts w:cs="Times New Roman"/>
          <w:sz w:val="24"/>
          <w:szCs w:val="24"/>
        </w:rPr>
        <w:t>(Description of logic)</w:t>
      </w:r>
    </w:p>
    <w:p w14:paraId="69A9615B" w14:textId="4A8167A9" w:rsidR="00E11D7D" w:rsidRDefault="00A61DA1" w:rsidP="00354B5F">
      <w:pPr>
        <w:rPr>
          <w:rFonts w:cs="Times New Roman"/>
          <w:sz w:val="24"/>
          <w:szCs w:val="24"/>
        </w:rPr>
      </w:pPr>
      <w:r>
        <w:rPr>
          <w:rFonts w:cs="Times New Roman"/>
          <w:sz w:val="24"/>
          <w:szCs w:val="24"/>
        </w:rPr>
        <w:t>My DDS module will first declare multiple registers and wires used</w:t>
      </w:r>
      <w:r w:rsidR="00F37DA2">
        <w:rPr>
          <w:rFonts w:cs="Times New Roman"/>
          <w:sz w:val="24"/>
          <w:szCs w:val="24"/>
        </w:rPr>
        <w:t xml:space="preserve">. 2 Registers are used to act as an array to hold the sine and triangular values from a .mem file. The .mem file is instantiated and is utilized like a LUT. Next, multiple wires are declared to be used to hold the index values of the LUTs. The logic of my module consists of a RST state and a NON-RST states. When the RST state is active, then all accumulator registers are set the 0 at a positive CLK edge event. When the RST state is not active, then all accumulator registers are incremented by a value determined by the input frequency-controlled word.  Since the </w:t>
      </w:r>
      <w:r w:rsidR="00117689">
        <w:rPr>
          <w:rFonts w:cs="Times New Roman"/>
          <w:sz w:val="24"/>
          <w:szCs w:val="24"/>
        </w:rPr>
        <w:t>frequency-controlled</w:t>
      </w:r>
      <w:r w:rsidR="00F37DA2">
        <w:rPr>
          <w:rFonts w:cs="Times New Roman"/>
          <w:sz w:val="24"/>
          <w:szCs w:val="24"/>
        </w:rPr>
        <w:t xml:space="preserve"> word is controlled by an input value, the frequency that the waves are generated can vary based off of what the fcw input is set too. </w:t>
      </w:r>
      <w:r w:rsidR="00117689">
        <w:rPr>
          <w:rFonts w:cs="Times New Roman"/>
          <w:sz w:val="24"/>
          <w:szCs w:val="24"/>
        </w:rPr>
        <w:t xml:space="preserve">After all accumulator values are incremented, wires are used to hold the current value stored inside of the accumulator registers. Since our DDS module will have a 10-bit resolution, the index wires will only store the 10 most significant bits stored in the 32-bit accumulator registers. After the index values are stored in wires, the module will go into the several LUTs stored in the memory section and properly assign an output value based on the current index. In order to generate a chord wave, 3 sine waves were generated and the sum of the outputs of all 3 waves were sent to an independent chord output. The independent chord output will represent the wave form off all 3 sine waves occurring at the same exact time. </w:t>
      </w:r>
    </w:p>
    <w:p w14:paraId="61728BF2" w14:textId="77777777" w:rsidR="00E11D7D" w:rsidRDefault="00E11D7D">
      <w:pPr>
        <w:rPr>
          <w:rFonts w:cs="Times New Roman"/>
          <w:sz w:val="24"/>
          <w:szCs w:val="24"/>
        </w:rPr>
      </w:pPr>
      <w:r>
        <w:rPr>
          <w:rFonts w:cs="Times New Roman"/>
          <w:sz w:val="24"/>
          <w:szCs w:val="24"/>
        </w:rPr>
        <w:br w:type="page"/>
      </w:r>
    </w:p>
    <w:p w14:paraId="70355EC4" w14:textId="72093A70" w:rsidR="00117689" w:rsidRDefault="00E11D7D" w:rsidP="00354B5F">
      <w:pPr>
        <w:rPr>
          <w:rFonts w:cs="Times New Roman"/>
          <w:sz w:val="24"/>
          <w:szCs w:val="24"/>
        </w:rPr>
      </w:pPr>
      <w:r>
        <w:rPr>
          <w:rFonts w:cs="Times New Roman"/>
          <w:sz w:val="24"/>
          <w:szCs w:val="24"/>
        </w:rPr>
        <w:lastRenderedPageBreak/>
        <w:t>4. (Source Code)</w:t>
      </w:r>
    </w:p>
    <w:p w14:paraId="6713DAD0" w14:textId="42E113BE" w:rsidR="00CE33D0" w:rsidRPr="00CE33D0" w:rsidRDefault="00CE33D0" w:rsidP="00354B5F">
      <w:pPr>
        <w:rPr>
          <w:rFonts w:cstheme="minorHAnsi"/>
          <w:sz w:val="24"/>
          <w:szCs w:val="24"/>
        </w:rPr>
      </w:pPr>
      <w:r w:rsidRPr="00CE33D0">
        <w:rPr>
          <w:rFonts w:cstheme="minorHAnsi"/>
          <w:sz w:val="24"/>
          <w:szCs w:val="24"/>
        </w:rPr>
        <w:t xml:space="preserve">5. The only toolset used to create my project was Xilinx </w:t>
      </w:r>
      <w:proofErr w:type="spellStart"/>
      <w:r w:rsidRPr="00CE33D0">
        <w:rPr>
          <w:rFonts w:cstheme="minorHAnsi"/>
          <w:sz w:val="24"/>
          <w:szCs w:val="24"/>
        </w:rPr>
        <w:t>Vivado</w:t>
      </w:r>
      <w:proofErr w:type="spellEnd"/>
    </w:p>
    <w:p w14:paraId="541777E4" w14:textId="4E420403" w:rsidR="00E11D7D" w:rsidRDefault="00E11D7D" w:rsidP="00354B5F">
      <w:pPr>
        <w:rPr>
          <w:rFonts w:cs="Times New Roman"/>
          <w:sz w:val="24"/>
          <w:szCs w:val="24"/>
        </w:rPr>
      </w:pPr>
      <w:r>
        <w:rPr>
          <w:rFonts w:cs="Times New Roman"/>
          <w:sz w:val="24"/>
          <w:szCs w:val="24"/>
        </w:rPr>
        <w:t>(DDS MODULE SOURCE CODE)</w:t>
      </w:r>
    </w:p>
    <w:p w14:paraId="560C8AC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`timescale 1ns / 1ps</w:t>
      </w:r>
    </w:p>
    <w:p w14:paraId="3A34828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0B80628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575023E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387DB5A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49AF6B24" w14:textId="77777777" w:rsidR="00E11D7D" w:rsidRPr="00E11D7D" w:rsidRDefault="00E11D7D" w:rsidP="00E11D7D">
      <w:pPr>
        <w:rPr>
          <w:rFonts w:ascii="Courier New" w:hAnsi="Courier New" w:cs="Courier New"/>
          <w:sz w:val="20"/>
          <w:szCs w:val="20"/>
        </w:rPr>
      </w:pPr>
    </w:p>
    <w:p w14:paraId="69AE0DE1" w14:textId="77777777" w:rsidR="00E11D7D" w:rsidRPr="00E11D7D" w:rsidRDefault="00E11D7D" w:rsidP="00E11D7D">
      <w:pPr>
        <w:rPr>
          <w:rFonts w:ascii="Courier New" w:hAnsi="Courier New" w:cs="Courier New"/>
          <w:sz w:val="20"/>
          <w:szCs w:val="20"/>
        </w:rPr>
      </w:pPr>
    </w:p>
    <w:p w14:paraId="55576DB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module DDS(          input CLK,</w:t>
      </w:r>
    </w:p>
    <w:p w14:paraId="161904C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input RST,</w:t>
      </w:r>
    </w:p>
    <w:p w14:paraId="58D95DC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input [31:0] fcw, // Frequency Controlled Word to control the frequency of the DDs output</w:t>
      </w:r>
    </w:p>
    <w:p w14:paraId="25F03F9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[15 : 0] sine, // output will use a 16-bit Reg to contain sin </w:t>
      </w:r>
      <w:proofErr w:type="spellStart"/>
      <w:r w:rsidRPr="00E11D7D">
        <w:rPr>
          <w:rFonts w:ascii="Courier New" w:hAnsi="Courier New" w:cs="Courier New"/>
          <w:sz w:val="20"/>
          <w:szCs w:val="20"/>
        </w:rPr>
        <w:t>val</w:t>
      </w:r>
      <w:proofErr w:type="spellEnd"/>
    </w:p>
    <w:p w14:paraId="0CC44D9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[15 : 0] sine_2, // output will use a 16-bit Reg to contain sin </w:t>
      </w:r>
      <w:proofErr w:type="spellStart"/>
      <w:r w:rsidRPr="00E11D7D">
        <w:rPr>
          <w:rFonts w:ascii="Courier New" w:hAnsi="Courier New" w:cs="Courier New"/>
          <w:sz w:val="20"/>
          <w:szCs w:val="20"/>
        </w:rPr>
        <w:t>val</w:t>
      </w:r>
      <w:proofErr w:type="spellEnd"/>
    </w:p>
    <w:p w14:paraId="61E1432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[15 : 0] sine_3, // output will use a 16-bit Reg to contain sin </w:t>
      </w:r>
      <w:proofErr w:type="spellStart"/>
      <w:r w:rsidRPr="00E11D7D">
        <w:rPr>
          <w:rFonts w:ascii="Courier New" w:hAnsi="Courier New" w:cs="Courier New"/>
          <w:sz w:val="20"/>
          <w:szCs w:val="20"/>
        </w:rPr>
        <w:t>val</w:t>
      </w:r>
      <w:proofErr w:type="spellEnd"/>
    </w:p>
    <w:p w14:paraId="19D9992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[3 : 0] </w:t>
      </w:r>
      <w:proofErr w:type="spellStart"/>
      <w:r w:rsidRPr="00E11D7D">
        <w:rPr>
          <w:rFonts w:ascii="Courier New" w:hAnsi="Courier New" w:cs="Courier New"/>
          <w:sz w:val="20"/>
          <w:szCs w:val="20"/>
        </w:rPr>
        <w:t>triangleWave</w:t>
      </w:r>
      <w:proofErr w:type="spellEnd"/>
      <w:r w:rsidRPr="00E11D7D">
        <w:rPr>
          <w:rFonts w:ascii="Courier New" w:hAnsi="Courier New" w:cs="Courier New"/>
          <w:sz w:val="20"/>
          <w:szCs w:val="20"/>
        </w:rPr>
        <w:t>,</w:t>
      </w:r>
    </w:p>
    <w:p w14:paraId="4BD4C47B"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[31 : 0] </w:t>
      </w:r>
      <w:proofErr w:type="spellStart"/>
      <w:r w:rsidRPr="00E11D7D">
        <w:rPr>
          <w:rFonts w:ascii="Courier New" w:hAnsi="Courier New" w:cs="Courier New"/>
          <w:sz w:val="20"/>
          <w:szCs w:val="20"/>
        </w:rPr>
        <w:t>sawtoothWave</w:t>
      </w:r>
      <w:proofErr w:type="spellEnd"/>
      <w:r w:rsidRPr="00E11D7D">
        <w:rPr>
          <w:rFonts w:ascii="Courier New" w:hAnsi="Courier New" w:cs="Courier New"/>
          <w:sz w:val="20"/>
          <w:szCs w:val="20"/>
        </w:rPr>
        <w:t>,</w:t>
      </w:r>
    </w:p>
    <w:p w14:paraId="3C828AA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output [44 : 0] </w:t>
      </w:r>
      <w:proofErr w:type="spellStart"/>
      <w:r w:rsidRPr="00E11D7D">
        <w:rPr>
          <w:rFonts w:ascii="Courier New" w:hAnsi="Courier New" w:cs="Courier New"/>
          <w:sz w:val="20"/>
          <w:szCs w:val="20"/>
        </w:rPr>
        <w:t>chordWave</w:t>
      </w:r>
      <w:proofErr w:type="spellEnd"/>
      <w:r w:rsidRPr="00E11D7D">
        <w:rPr>
          <w:rFonts w:ascii="Courier New" w:hAnsi="Courier New" w:cs="Courier New"/>
          <w:sz w:val="20"/>
          <w:szCs w:val="20"/>
        </w:rPr>
        <w:t xml:space="preserve">             </w:t>
      </w:r>
    </w:p>
    <w:p w14:paraId="770F39E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1E2D6D6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parameter N = 1024; // values of sine will be spread out among N (2 ^ 10)</w:t>
      </w:r>
    </w:p>
    <w:p w14:paraId="4FCB90B0" w14:textId="77777777" w:rsidR="00E11D7D" w:rsidRPr="00E11D7D" w:rsidRDefault="00E11D7D" w:rsidP="00E11D7D">
      <w:pPr>
        <w:rPr>
          <w:rFonts w:ascii="Courier New" w:hAnsi="Courier New" w:cs="Courier New"/>
          <w:sz w:val="20"/>
          <w:szCs w:val="20"/>
        </w:rPr>
      </w:pPr>
    </w:p>
    <w:p w14:paraId="4F7AA29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Declare Memory Arrays</w:t>
      </w:r>
    </w:p>
    <w:p w14:paraId="2EBBDE2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reg [15 : 0] </w:t>
      </w:r>
      <w:proofErr w:type="spellStart"/>
      <w:r w:rsidRPr="00E11D7D">
        <w:rPr>
          <w:rFonts w:ascii="Courier New" w:hAnsi="Courier New" w:cs="Courier New"/>
          <w:sz w:val="20"/>
          <w:szCs w:val="20"/>
        </w:rPr>
        <w:t>rom_memory</w:t>
      </w:r>
      <w:proofErr w:type="spellEnd"/>
      <w:r w:rsidRPr="00E11D7D">
        <w:rPr>
          <w:rFonts w:ascii="Courier New" w:hAnsi="Courier New" w:cs="Courier New"/>
          <w:sz w:val="20"/>
          <w:szCs w:val="20"/>
        </w:rPr>
        <w:t xml:space="preserve"> [N - 1: 0]; // Declare a 16 bit array for </w:t>
      </w:r>
      <w:proofErr w:type="spellStart"/>
      <w:r w:rsidRPr="00E11D7D">
        <w:rPr>
          <w:rFonts w:ascii="Courier New" w:hAnsi="Courier New" w:cs="Courier New"/>
          <w:sz w:val="20"/>
          <w:szCs w:val="20"/>
        </w:rPr>
        <w:t>rom_sine</w:t>
      </w:r>
      <w:proofErr w:type="spellEnd"/>
    </w:p>
    <w:p w14:paraId="78468EED"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reg [15 : 0] rom_memory_2 [N - 1: 0]; // Declare a 16 bit </w:t>
      </w:r>
      <w:proofErr w:type="spellStart"/>
      <w:r w:rsidRPr="00E11D7D">
        <w:rPr>
          <w:rFonts w:ascii="Courier New" w:hAnsi="Courier New" w:cs="Courier New"/>
          <w:sz w:val="20"/>
          <w:szCs w:val="20"/>
        </w:rPr>
        <w:t>rom_squareWave</w:t>
      </w:r>
      <w:proofErr w:type="spellEnd"/>
    </w:p>
    <w:p w14:paraId="45E6179A" w14:textId="77777777" w:rsidR="00E11D7D" w:rsidRPr="00E11D7D" w:rsidRDefault="00E11D7D" w:rsidP="00E11D7D">
      <w:pPr>
        <w:rPr>
          <w:rFonts w:ascii="Courier New" w:hAnsi="Courier New" w:cs="Courier New"/>
          <w:sz w:val="20"/>
          <w:szCs w:val="20"/>
        </w:rPr>
      </w:pPr>
    </w:p>
    <w:p w14:paraId="2724526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reg [31:0] </w:t>
      </w:r>
      <w:proofErr w:type="spellStart"/>
      <w:r w:rsidRPr="00E11D7D">
        <w:rPr>
          <w:rFonts w:ascii="Courier New" w:hAnsi="Courier New" w:cs="Courier New"/>
          <w:sz w:val="20"/>
          <w:szCs w:val="20"/>
        </w:rPr>
        <w:t>accumulator_val</w:t>
      </w:r>
      <w:proofErr w:type="spellEnd"/>
      <w:r w:rsidRPr="00E11D7D">
        <w:rPr>
          <w:rFonts w:ascii="Courier New" w:hAnsi="Courier New" w:cs="Courier New"/>
          <w:sz w:val="20"/>
          <w:szCs w:val="20"/>
        </w:rPr>
        <w:t>; // reg to store current value of accumulator</w:t>
      </w:r>
    </w:p>
    <w:p w14:paraId="37790823"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[31:0] accumulator_val_2; // reg to store current value of accumulator</w:t>
      </w:r>
    </w:p>
    <w:p w14:paraId="393A09B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[31:0] accumulator_val_3; // reg to store current value of accumulator</w:t>
      </w:r>
    </w:p>
    <w:p w14:paraId="0292C97C" w14:textId="77777777" w:rsidR="00E11D7D" w:rsidRPr="00E11D7D" w:rsidRDefault="00E11D7D" w:rsidP="00E11D7D">
      <w:pPr>
        <w:rPr>
          <w:rFonts w:ascii="Courier New" w:hAnsi="Courier New" w:cs="Courier New"/>
          <w:sz w:val="20"/>
          <w:szCs w:val="20"/>
        </w:rPr>
      </w:pPr>
    </w:p>
    <w:p w14:paraId="54484907" w14:textId="77777777" w:rsidR="00E11D7D" w:rsidRPr="00E11D7D" w:rsidRDefault="00E11D7D" w:rsidP="00E11D7D">
      <w:pPr>
        <w:rPr>
          <w:rFonts w:ascii="Courier New" w:hAnsi="Courier New" w:cs="Courier New"/>
          <w:sz w:val="20"/>
          <w:szCs w:val="20"/>
        </w:rPr>
      </w:pPr>
    </w:p>
    <w:p w14:paraId="7426671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reg [31 : 0] </w:t>
      </w:r>
      <w:proofErr w:type="spellStart"/>
      <w:r w:rsidRPr="00E11D7D">
        <w:rPr>
          <w:rFonts w:ascii="Courier New" w:hAnsi="Courier New" w:cs="Courier New"/>
          <w:sz w:val="20"/>
          <w:szCs w:val="20"/>
        </w:rPr>
        <w:t>sawtooth_reg</w:t>
      </w:r>
      <w:proofErr w:type="spellEnd"/>
      <w:r w:rsidRPr="00E11D7D">
        <w:rPr>
          <w:rFonts w:ascii="Courier New" w:hAnsi="Courier New" w:cs="Courier New"/>
          <w:sz w:val="20"/>
          <w:szCs w:val="20"/>
        </w:rPr>
        <w:t>; // reg to store value for sawtooth wave</w:t>
      </w:r>
    </w:p>
    <w:p w14:paraId="004E9EA7" w14:textId="77777777" w:rsidR="00E11D7D" w:rsidRPr="00E11D7D" w:rsidRDefault="00E11D7D" w:rsidP="00E11D7D">
      <w:pPr>
        <w:rPr>
          <w:rFonts w:ascii="Courier New" w:hAnsi="Courier New" w:cs="Courier New"/>
          <w:sz w:val="20"/>
          <w:szCs w:val="20"/>
        </w:rPr>
      </w:pPr>
    </w:p>
    <w:p w14:paraId="63291B5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[9:0] </w:t>
      </w:r>
      <w:proofErr w:type="spellStart"/>
      <w:r w:rsidRPr="00E11D7D">
        <w:rPr>
          <w:rFonts w:ascii="Courier New" w:hAnsi="Courier New" w:cs="Courier New"/>
          <w:sz w:val="20"/>
          <w:szCs w:val="20"/>
        </w:rPr>
        <w:t>lut_index</w:t>
      </w:r>
      <w:proofErr w:type="spellEnd"/>
      <w:r w:rsidRPr="00E11D7D">
        <w:rPr>
          <w:rFonts w:ascii="Courier New" w:hAnsi="Courier New" w:cs="Courier New"/>
          <w:sz w:val="20"/>
          <w:szCs w:val="20"/>
        </w:rPr>
        <w:t>; // Define a wire to hold the current index of the look up table</w:t>
      </w:r>
    </w:p>
    <w:p w14:paraId="3B0B056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[9:0] lut_index_2; // Define a wire to hold the current index of the look up table</w:t>
      </w:r>
    </w:p>
    <w:p w14:paraId="30DAB04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[9:0] lut_index_3; // Define a wire to hold the current index of the look up table</w:t>
      </w:r>
    </w:p>
    <w:p w14:paraId="50AA9E84" w14:textId="77777777" w:rsidR="00E11D7D" w:rsidRPr="00E11D7D" w:rsidRDefault="00E11D7D" w:rsidP="00E11D7D">
      <w:pPr>
        <w:rPr>
          <w:rFonts w:ascii="Courier New" w:hAnsi="Courier New" w:cs="Courier New"/>
          <w:sz w:val="20"/>
          <w:szCs w:val="20"/>
        </w:rPr>
      </w:pPr>
    </w:p>
    <w:p w14:paraId="3C90034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[44 : 0] </w:t>
      </w:r>
      <w:proofErr w:type="spellStart"/>
      <w:r w:rsidRPr="00E11D7D">
        <w:rPr>
          <w:rFonts w:ascii="Courier New" w:hAnsi="Courier New" w:cs="Courier New"/>
          <w:sz w:val="20"/>
          <w:szCs w:val="20"/>
        </w:rPr>
        <w:t>chordWave_wire</w:t>
      </w:r>
      <w:proofErr w:type="spellEnd"/>
      <w:r w:rsidRPr="00E11D7D">
        <w:rPr>
          <w:rFonts w:ascii="Courier New" w:hAnsi="Courier New" w:cs="Courier New"/>
          <w:sz w:val="20"/>
          <w:szCs w:val="20"/>
        </w:rPr>
        <w:t xml:space="preserve">; // Define a wire to hold the value of the </w:t>
      </w:r>
      <w:proofErr w:type="spellStart"/>
      <w:r w:rsidRPr="00E11D7D">
        <w:rPr>
          <w:rFonts w:ascii="Courier New" w:hAnsi="Courier New" w:cs="Courier New"/>
          <w:sz w:val="20"/>
          <w:szCs w:val="20"/>
        </w:rPr>
        <w:t>chordWave</w:t>
      </w:r>
      <w:proofErr w:type="spellEnd"/>
    </w:p>
    <w:p w14:paraId="7BDB502D" w14:textId="77777777" w:rsidR="00E11D7D" w:rsidRPr="00E11D7D" w:rsidRDefault="00E11D7D" w:rsidP="00E11D7D">
      <w:pPr>
        <w:rPr>
          <w:rFonts w:ascii="Courier New" w:hAnsi="Courier New" w:cs="Courier New"/>
          <w:sz w:val="20"/>
          <w:szCs w:val="20"/>
        </w:rPr>
      </w:pPr>
    </w:p>
    <w:p w14:paraId="279FB8D3" w14:textId="77777777" w:rsidR="00E11D7D" w:rsidRPr="00E11D7D" w:rsidRDefault="00E11D7D" w:rsidP="00E11D7D">
      <w:pPr>
        <w:rPr>
          <w:rFonts w:ascii="Courier New" w:hAnsi="Courier New" w:cs="Courier New"/>
          <w:sz w:val="20"/>
          <w:szCs w:val="20"/>
        </w:rPr>
      </w:pPr>
    </w:p>
    <w:p w14:paraId="35822E7A"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initial begin</w:t>
      </w:r>
    </w:p>
    <w:p w14:paraId="5E3DBE2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readmemh</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sine.mem</w:t>
      </w:r>
      <w:proofErr w:type="spellEnd"/>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rom_memory</w:t>
      </w:r>
      <w:proofErr w:type="spellEnd"/>
      <w:r w:rsidRPr="00E11D7D">
        <w:rPr>
          <w:rFonts w:ascii="Courier New" w:hAnsi="Courier New" w:cs="Courier New"/>
          <w:sz w:val="20"/>
          <w:szCs w:val="20"/>
        </w:rPr>
        <w:t>);</w:t>
      </w:r>
    </w:p>
    <w:p w14:paraId="01B4FB7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readmemh</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squareWave.mem</w:t>
      </w:r>
      <w:proofErr w:type="spellEnd"/>
      <w:r w:rsidRPr="00E11D7D">
        <w:rPr>
          <w:rFonts w:ascii="Courier New" w:hAnsi="Courier New" w:cs="Courier New"/>
          <w:sz w:val="20"/>
          <w:szCs w:val="20"/>
        </w:rPr>
        <w:t>", rom_memory_2);</w:t>
      </w:r>
    </w:p>
    <w:p w14:paraId="171F020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end</w:t>
      </w:r>
    </w:p>
    <w:p w14:paraId="1B9CC60C" w14:textId="77777777" w:rsidR="00E11D7D" w:rsidRPr="00E11D7D" w:rsidRDefault="00E11D7D" w:rsidP="00E11D7D">
      <w:pPr>
        <w:rPr>
          <w:rFonts w:ascii="Courier New" w:hAnsi="Courier New" w:cs="Courier New"/>
          <w:sz w:val="20"/>
          <w:szCs w:val="20"/>
        </w:rPr>
      </w:pPr>
    </w:p>
    <w:p w14:paraId="6866712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always@(</w:t>
      </w:r>
      <w:proofErr w:type="spellStart"/>
      <w:r w:rsidRPr="00E11D7D">
        <w:rPr>
          <w:rFonts w:ascii="Courier New" w:hAnsi="Courier New" w:cs="Courier New"/>
          <w:sz w:val="20"/>
          <w:szCs w:val="20"/>
        </w:rPr>
        <w:t>posedge</w:t>
      </w:r>
      <w:proofErr w:type="spellEnd"/>
      <w:r w:rsidRPr="00E11D7D">
        <w:rPr>
          <w:rFonts w:ascii="Courier New" w:hAnsi="Courier New" w:cs="Courier New"/>
          <w:sz w:val="20"/>
          <w:szCs w:val="20"/>
        </w:rPr>
        <w:t xml:space="preserve"> CLK) begin </w:t>
      </w:r>
    </w:p>
    <w:p w14:paraId="3D0EF6B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 </w:t>
      </w:r>
      <w:proofErr w:type="spellStart"/>
      <w:r w:rsidRPr="00E11D7D">
        <w:rPr>
          <w:rFonts w:ascii="Courier New" w:hAnsi="Courier New" w:cs="Courier New"/>
          <w:sz w:val="20"/>
          <w:szCs w:val="20"/>
        </w:rPr>
        <w:t>Initilize</w:t>
      </w:r>
      <w:proofErr w:type="spellEnd"/>
      <w:r w:rsidRPr="00E11D7D">
        <w:rPr>
          <w:rFonts w:ascii="Courier New" w:hAnsi="Courier New" w:cs="Courier New"/>
          <w:sz w:val="20"/>
          <w:szCs w:val="20"/>
        </w:rPr>
        <w:t xml:space="preserve"> Count Values to 0 when RST = 1</w:t>
      </w:r>
    </w:p>
    <w:p w14:paraId="021BFB1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if (RST) begin</w:t>
      </w:r>
    </w:p>
    <w:p w14:paraId="067C59B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accumulator_val</w:t>
      </w:r>
      <w:proofErr w:type="spellEnd"/>
      <w:r w:rsidRPr="00E11D7D">
        <w:rPr>
          <w:rFonts w:ascii="Courier New" w:hAnsi="Courier New" w:cs="Courier New"/>
          <w:sz w:val="20"/>
          <w:szCs w:val="20"/>
        </w:rPr>
        <w:t xml:space="preserve"> &lt;= 0;</w:t>
      </w:r>
    </w:p>
    <w:p w14:paraId="6B8A18A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accumulator_val_2 &lt;= 0;</w:t>
      </w:r>
    </w:p>
    <w:p w14:paraId="2BE06300"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accumulator_val_3 &lt;= 0;</w:t>
      </w:r>
    </w:p>
    <w:p w14:paraId="5A42C54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sawtooth_reg</w:t>
      </w:r>
      <w:proofErr w:type="spellEnd"/>
      <w:r w:rsidRPr="00E11D7D">
        <w:rPr>
          <w:rFonts w:ascii="Courier New" w:hAnsi="Courier New" w:cs="Courier New"/>
          <w:sz w:val="20"/>
          <w:szCs w:val="20"/>
        </w:rPr>
        <w:t xml:space="preserve"> &lt;= 0;</w:t>
      </w:r>
    </w:p>
    <w:p w14:paraId="4E97EDB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end</w:t>
      </w:r>
    </w:p>
    <w:p w14:paraId="35868D8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05F0089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else begin</w:t>
      </w:r>
    </w:p>
    <w:p w14:paraId="6485C06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 </w:t>
      </w:r>
      <w:proofErr w:type="spellStart"/>
      <w:r w:rsidRPr="00E11D7D">
        <w:rPr>
          <w:rFonts w:ascii="Courier New" w:hAnsi="Courier New" w:cs="Courier New"/>
          <w:sz w:val="20"/>
          <w:szCs w:val="20"/>
        </w:rPr>
        <w:t>Incremenet</w:t>
      </w:r>
      <w:proofErr w:type="spellEnd"/>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acumulator</w:t>
      </w:r>
      <w:proofErr w:type="spellEnd"/>
      <w:r w:rsidRPr="00E11D7D">
        <w:rPr>
          <w:rFonts w:ascii="Courier New" w:hAnsi="Courier New" w:cs="Courier New"/>
          <w:sz w:val="20"/>
          <w:szCs w:val="20"/>
        </w:rPr>
        <w:t xml:space="preserve"> value with fcw</w:t>
      </w:r>
    </w:p>
    <w:p w14:paraId="7A32F07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sawtooth_reg</w:t>
      </w:r>
      <w:proofErr w:type="spellEnd"/>
      <w:r w:rsidRPr="00E11D7D">
        <w:rPr>
          <w:rFonts w:ascii="Courier New" w:hAnsi="Courier New" w:cs="Courier New"/>
          <w:sz w:val="20"/>
          <w:szCs w:val="20"/>
        </w:rPr>
        <w:t xml:space="preserve"> &lt;= </w:t>
      </w:r>
      <w:proofErr w:type="spellStart"/>
      <w:r w:rsidRPr="00E11D7D">
        <w:rPr>
          <w:rFonts w:ascii="Courier New" w:hAnsi="Courier New" w:cs="Courier New"/>
          <w:sz w:val="20"/>
          <w:szCs w:val="20"/>
        </w:rPr>
        <w:t>sawtooth_reg</w:t>
      </w:r>
      <w:proofErr w:type="spellEnd"/>
      <w:r w:rsidRPr="00E11D7D">
        <w:rPr>
          <w:rFonts w:ascii="Courier New" w:hAnsi="Courier New" w:cs="Courier New"/>
          <w:sz w:val="20"/>
          <w:szCs w:val="20"/>
        </w:rPr>
        <w:t xml:space="preserve"> + fcw;</w:t>
      </w:r>
    </w:p>
    <w:p w14:paraId="0F3F857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roofErr w:type="spellStart"/>
      <w:r w:rsidRPr="00E11D7D">
        <w:rPr>
          <w:rFonts w:ascii="Courier New" w:hAnsi="Courier New" w:cs="Courier New"/>
          <w:sz w:val="20"/>
          <w:szCs w:val="20"/>
        </w:rPr>
        <w:t>accumulator_val</w:t>
      </w:r>
      <w:proofErr w:type="spellEnd"/>
      <w:r w:rsidRPr="00E11D7D">
        <w:rPr>
          <w:rFonts w:ascii="Courier New" w:hAnsi="Courier New" w:cs="Courier New"/>
          <w:sz w:val="20"/>
          <w:szCs w:val="20"/>
        </w:rPr>
        <w:t xml:space="preserve"> &lt;= </w:t>
      </w:r>
      <w:proofErr w:type="spellStart"/>
      <w:r w:rsidRPr="00E11D7D">
        <w:rPr>
          <w:rFonts w:ascii="Courier New" w:hAnsi="Courier New" w:cs="Courier New"/>
          <w:sz w:val="20"/>
          <w:szCs w:val="20"/>
        </w:rPr>
        <w:t>accumulator_val</w:t>
      </w:r>
      <w:proofErr w:type="spellEnd"/>
      <w:r w:rsidRPr="00E11D7D">
        <w:rPr>
          <w:rFonts w:ascii="Courier New" w:hAnsi="Courier New" w:cs="Courier New"/>
          <w:sz w:val="20"/>
          <w:szCs w:val="20"/>
        </w:rPr>
        <w:t xml:space="preserve"> + fcw;</w:t>
      </w:r>
    </w:p>
    <w:p w14:paraId="12EFA1F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accumulator_val_2 &lt;= accumulator_val_2 + (fcw + (fcw * 0.5));</w:t>
      </w:r>
    </w:p>
    <w:p w14:paraId="0E2526A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accumulator_val_3 &lt;= accumulator_val_3 + (fcw + (fcw * 0.25));</w:t>
      </w:r>
    </w:p>
    <w:p w14:paraId="42485E5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lastRenderedPageBreak/>
        <w:t xml:space="preserve">    end</w:t>
      </w:r>
    </w:p>
    <w:p w14:paraId="6D57CD46" w14:textId="77777777" w:rsidR="00E11D7D" w:rsidRPr="00E11D7D" w:rsidRDefault="00E11D7D" w:rsidP="00E11D7D">
      <w:pPr>
        <w:rPr>
          <w:rFonts w:ascii="Courier New" w:hAnsi="Courier New" w:cs="Courier New"/>
          <w:sz w:val="20"/>
          <w:szCs w:val="20"/>
        </w:rPr>
      </w:pPr>
    </w:p>
    <w:p w14:paraId="5C6AF3EF" w14:textId="77777777" w:rsidR="00E11D7D" w:rsidRPr="00E11D7D" w:rsidRDefault="00E11D7D" w:rsidP="00E11D7D">
      <w:pPr>
        <w:rPr>
          <w:rFonts w:ascii="Courier New" w:hAnsi="Courier New" w:cs="Courier New"/>
          <w:sz w:val="20"/>
          <w:szCs w:val="20"/>
        </w:rPr>
      </w:pPr>
    </w:p>
    <w:p w14:paraId="0E1CFB4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end</w:t>
      </w:r>
    </w:p>
    <w:p w14:paraId="08DFC7E1" w14:textId="77777777" w:rsidR="00E11D7D" w:rsidRPr="00E11D7D" w:rsidRDefault="00E11D7D" w:rsidP="00E11D7D">
      <w:pPr>
        <w:rPr>
          <w:rFonts w:ascii="Courier New" w:hAnsi="Courier New" w:cs="Courier New"/>
          <w:sz w:val="20"/>
          <w:szCs w:val="20"/>
        </w:rPr>
      </w:pPr>
    </w:p>
    <w:p w14:paraId="0C03BF5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index sine lookup tables with accumulator values</w:t>
      </w:r>
    </w:p>
    <w:p w14:paraId="06D0DDE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w:t>
      </w:r>
      <w:proofErr w:type="spellStart"/>
      <w:r w:rsidRPr="00E11D7D">
        <w:rPr>
          <w:rFonts w:ascii="Courier New" w:hAnsi="Courier New" w:cs="Courier New"/>
          <w:sz w:val="20"/>
          <w:szCs w:val="20"/>
        </w:rPr>
        <w:t>lut_index</w:t>
      </w:r>
      <w:proofErr w:type="spellEnd"/>
      <w:r w:rsidRPr="00E11D7D">
        <w:rPr>
          <w:rFonts w:ascii="Courier New" w:hAnsi="Courier New" w:cs="Courier New"/>
          <w:sz w:val="20"/>
          <w:szCs w:val="20"/>
        </w:rPr>
        <w:t xml:space="preserve"> = </w:t>
      </w:r>
      <w:proofErr w:type="spellStart"/>
      <w:r w:rsidRPr="00E11D7D">
        <w:rPr>
          <w:rFonts w:ascii="Courier New" w:hAnsi="Courier New" w:cs="Courier New"/>
          <w:sz w:val="20"/>
          <w:szCs w:val="20"/>
        </w:rPr>
        <w:t>accumulator_val</w:t>
      </w:r>
      <w:proofErr w:type="spellEnd"/>
      <w:r w:rsidRPr="00E11D7D">
        <w:rPr>
          <w:rFonts w:ascii="Courier New" w:hAnsi="Courier New" w:cs="Courier New"/>
          <w:sz w:val="20"/>
          <w:szCs w:val="20"/>
        </w:rPr>
        <w:t>[31 : 22];</w:t>
      </w:r>
    </w:p>
    <w:p w14:paraId="15DCAFB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assign lut_index_2 = accumulator_val_2[31 : 22];</w:t>
      </w:r>
    </w:p>
    <w:p w14:paraId="4E4DFB6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assign lut_index_3 = accumulator_val_3[31 : 22];</w:t>
      </w:r>
    </w:p>
    <w:p w14:paraId="20B2D59F" w14:textId="77777777" w:rsidR="00E11D7D" w:rsidRPr="00E11D7D" w:rsidRDefault="00E11D7D" w:rsidP="00E11D7D">
      <w:pPr>
        <w:rPr>
          <w:rFonts w:ascii="Courier New" w:hAnsi="Courier New" w:cs="Courier New"/>
          <w:sz w:val="20"/>
          <w:szCs w:val="20"/>
        </w:rPr>
      </w:pPr>
    </w:p>
    <w:p w14:paraId="07B9EC83"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assign current index in </w:t>
      </w:r>
      <w:proofErr w:type="spellStart"/>
      <w:r w:rsidRPr="00E11D7D">
        <w:rPr>
          <w:rFonts w:ascii="Courier New" w:hAnsi="Courier New" w:cs="Courier New"/>
          <w:sz w:val="20"/>
          <w:szCs w:val="20"/>
        </w:rPr>
        <w:t>lut</w:t>
      </w:r>
      <w:proofErr w:type="spellEnd"/>
      <w:r w:rsidRPr="00E11D7D">
        <w:rPr>
          <w:rFonts w:ascii="Courier New" w:hAnsi="Courier New" w:cs="Courier New"/>
          <w:sz w:val="20"/>
          <w:szCs w:val="20"/>
        </w:rPr>
        <w:t xml:space="preserve"> to sin outs</w:t>
      </w:r>
    </w:p>
    <w:p w14:paraId="02B3167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sine = </w:t>
      </w:r>
      <w:proofErr w:type="spellStart"/>
      <w:r w:rsidRPr="00E11D7D">
        <w:rPr>
          <w:rFonts w:ascii="Courier New" w:hAnsi="Courier New" w:cs="Courier New"/>
          <w:sz w:val="20"/>
          <w:szCs w:val="20"/>
        </w:rPr>
        <w:t>rom_memory</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lut_index</w:t>
      </w:r>
      <w:proofErr w:type="spellEnd"/>
      <w:r w:rsidRPr="00E11D7D">
        <w:rPr>
          <w:rFonts w:ascii="Courier New" w:hAnsi="Courier New" w:cs="Courier New"/>
          <w:sz w:val="20"/>
          <w:szCs w:val="20"/>
        </w:rPr>
        <w:t>];</w:t>
      </w:r>
    </w:p>
    <w:p w14:paraId="2B71818A"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sine_2 = </w:t>
      </w:r>
      <w:proofErr w:type="spellStart"/>
      <w:r w:rsidRPr="00E11D7D">
        <w:rPr>
          <w:rFonts w:ascii="Courier New" w:hAnsi="Courier New" w:cs="Courier New"/>
          <w:sz w:val="20"/>
          <w:szCs w:val="20"/>
        </w:rPr>
        <w:t>rom_memory</w:t>
      </w:r>
      <w:proofErr w:type="spellEnd"/>
      <w:r w:rsidRPr="00E11D7D">
        <w:rPr>
          <w:rFonts w:ascii="Courier New" w:hAnsi="Courier New" w:cs="Courier New"/>
          <w:sz w:val="20"/>
          <w:szCs w:val="20"/>
        </w:rPr>
        <w:t>[lut_index_2];</w:t>
      </w:r>
    </w:p>
    <w:p w14:paraId="3C83485A"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sine_3 = </w:t>
      </w:r>
      <w:proofErr w:type="spellStart"/>
      <w:r w:rsidRPr="00E11D7D">
        <w:rPr>
          <w:rFonts w:ascii="Courier New" w:hAnsi="Courier New" w:cs="Courier New"/>
          <w:sz w:val="20"/>
          <w:szCs w:val="20"/>
        </w:rPr>
        <w:t>rom_memory</w:t>
      </w:r>
      <w:proofErr w:type="spellEnd"/>
      <w:r w:rsidRPr="00E11D7D">
        <w:rPr>
          <w:rFonts w:ascii="Courier New" w:hAnsi="Courier New" w:cs="Courier New"/>
          <w:sz w:val="20"/>
          <w:szCs w:val="20"/>
        </w:rPr>
        <w:t>[lut_index_3];</w:t>
      </w:r>
    </w:p>
    <w:p w14:paraId="137B7E8A" w14:textId="77777777" w:rsidR="00E11D7D" w:rsidRPr="00E11D7D" w:rsidRDefault="00E11D7D" w:rsidP="00E11D7D">
      <w:pPr>
        <w:rPr>
          <w:rFonts w:ascii="Courier New" w:hAnsi="Courier New" w:cs="Courier New"/>
          <w:sz w:val="20"/>
          <w:szCs w:val="20"/>
        </w:rPr>
      </w:pPr>
    </w:p>
    <w:p w14:paraId="03B21F7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combine the output of all 3 sine waves to create a chord</w:t>
      </w:r>
    </w:p>
    <w:p w14:paraId="636D0B70"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w:t>
      </w:r>
      <w:proofErr w:type="spellStart"/>
      <w:r w:rsidRPr="00E11D7D">
        <w:rPr>
          <w:rFonts w:ascii="Courier New" w:hAnsi="Courier New" w:cs="Courier New"/>
          <w:sz w:val="20"/>
          <w:szCs w:val="20"/>
        </w:rPr>
        <w:t>chordWave_wire</w:t>
      </w:r>
      <w:proofErr w:type="spellEnd"/>
      <w:r w:rsidRPr="00E11D7D">
        <w:rPr>
          <w:rFonts w:ascii="Courier New" w:hAnsi="Courier New" w:cs="Courier New"/>
          <w:sz w:val="20"/>
          <w:szCs w:val="20"/>
        </w:rPr>
        <w:t xml:space="preserve"> = (sine) + (sine_2) + (sine_3);</w:t>
      </w:r>
    </w:p>
    <w:p w14:paraId="695CBC46" w14:textId="77777777" w:rsidR="00E11D7D" w:rsidRPr="00E11D7D" w:rsidRDefault="00E11D7D" w:rsidP="00E11D7D">
      <w:pPr>
        <w:rPr>
          <w:rFonts w:ascii="Courier New" w:hAnsi="Courier New" w:cs="Courier New"/>
          <w:sz w:val="20"/>
          <w:szCs w:val="20"/>
        </w:rPr>
      </w:pPr>
    </w:p>
    <w:p w14:paraId="25AFBB8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assign wave outputs to correct wires</w:t>
      </w:r>
    </w:p>
    <w:p w14:paraId="61BAB5D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w:t>
      </w:r>
      <w:proofErr w:type="spellStart"/>
      <w:r w:rsidRPr="00E11D7D">
        <w:rPr>
          <w:rFonts w:ascii="Courier New" w:hAnsi="Courier New" w:cs="Courier New"/>
          <w:sz w:val="20"/>
          <w:szCs w:val="20"/>
        </w:rPr>
        <w:t>chordWave</w:t>
      </w:r>
      <w:proofErr w:type="spellEnd"/>
      <w:r w:rsidRPr="00E11D7D">
        <w:rPr>
          <w:rFonts w:ascii="Courier New" w:hAnsi="Courier New" w:cs="Courier New"/>
          <w:sz w:val="20"/>
          <w:szCs w:val="20"/>
        </w:rPr>
        <w:t xml:space="preserve"> = </w:t>
      </w:r>
      <w:proofErr w:type="spellStart"/>
      <w:r w:rsidRPr="00E11D7D">
        <w:rPr>
          <w:rFonts w:ascii="Courier New" w:hAnsi="Courier New" w:cs="Courier New"/>
          <w:sz w:val="20"/>
          <w:szCs w:val="20"/>
        </w:rPr>
        <w:t>chordWave_wire</w:t>
      </w:r>
      <w:proofErr w:type="spellEnd"/>
      <w:r w:rsidRPr="00E11D7D">
        <w:rPr>
          <w:rFonts w:ascii="Courier New" w:hAnsi="Courier New" w:cs="Courier New"/>
          <w:sz w:val="20"/>
          <w:szCs w:val="20"/>
        </w:rPr>
        <w:t>;</w:t>
      </w:r>
    </w:p>
    <w:p w14:paraId="52DEB3A0"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w:t>
      </w:r>
      <w:proofErr w:type="spellStart"/>
      <w:r w:rsidRPr="00E11D7D">
        <w:rPr>
          <w:rFonts w:ascii="Courier New" w:hAnsi="Courier New" w:cs="Courier New"/>
          <w:sz w:val="20"/>
          <w:szCs w:val="20"/>
        </w:rPr>
        <w:t>sawtoothWave</w:t>
      </w:r>
      <w:proofErr w:type="spellEnd"/>
      <w:r w:rsidRPr="00E11D7D">
        <w:rPr>
          <w:rFonts w:ascii="Courier New" w:hAnsi="Courier New" w:cs="Courier New"/>
          <w:sz w:val="20"/>
          <w:szCs w:val="20"/>
        </w:rPr>
        <w:t xml:space="preserve"> = </w:t>
      </w:r>
      <w:proofErr w:type="spellStart"/>
      <w:r w:rsidRPr="00E11D7D">
        <w:rPr>
          <w:rFonts w:ascii="Courier New" w:hAnsi="Courier New" w:cs="Courier New"/>
          <w:sz w:val="20"/>
          <w:szCs w:val="20"/>
        </w:rPr>
        <w:t>sawtooth_reg</w:t>
      </w:r>
      <w:proofErr w:type="spellEnd"/>
      <w:r w:rsidRPr="00E11D7D">
        <w:rPr>
          <w:rFonts w:ascii="Courier New" w:hAnsi="Courier New" w:cs="Courier New"/>
          <w:sz w:val="20"/>
          <w:szCs w:val="20"/>
        </w:rPr>
        <w:t>;</w:t>
      </w:r>
    </w:p>
    <w:p w14:paraId="449DD5A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assign </w:t>
      </w:r>
      <w:proofErr w:type="spellStart"/>
      <w:r w:rsidRPr="00E11D7D">
        <w:rPr>
          <w:rFonts w:ascii="Courier New" w:hAnsi="Courier New" w:cs="Courier New"/>
          <w:sz w:val="20"/>
          <w:szCs w:val="20"/>
        </w:rPr>
        <w:t>triangleWave</w:t>
      </w:r>
      <w:proofErr w:type="spellEnd"/>
      <w:r w:rsidRPr="00E11D7D">
        <w:rPr>
          <w:rFonts w:ascii="Courier New" w:hAnsi="Courier New" w:cs="Courier New"/>
          <w:sz w:val="20"/>
          <w:szCs w:val="20"/>
        </w:rPr>
        <w:t xml:space="preserve"> = rom_memory_2[</w:t>
      </w:r>
      <w:proofErr w:type="spellStart"/>
      <w:r w:rsidRPr="00E11D7D">
        <w:rPr>
          <w:rFonts w:ascii="Courier New" w:hAnsi="Courier New" w:cs="Courier New"/>
          <w:sz w:val="20"/>
          <w:szCs w:val="20"/>
        </w:rPr>
        <w:t>lut_index</w:t>
      </w:r>
      <w:proofErr w:type="spellEnd"/>
      <w:r w:rsidRPr="00E11D7D">
        <w:rPr>
          <w:rFonts w:ascii="Courier New" w:hAnsi="Courier New" w:cs="Courier New"/>
          <w:sz w:val="20"/>
          <w:szCs w:val="20"/>
        </w:rPr>
        <w:t>];</w:t>
      </w:r>
    </w:p>
    <w:p w14:paraId="7619F095" w14:textId="77777777" w:rsidR="00E11D7D" w:rsidRPr="00E11D7D" w:rsidRDefault="00E11D7D" w:rsidP="00E11D7D">
      <w:pPr>
        <w:rPr>
          <w:rFonts w:ascii="Courier New" w:hAnsi="Courier New" w:cs="Courier New"/>
          <w:sz w:val="20"/>
          <w:szCs w:val="20"/>
        </w:rPr>
      </w:pPr>
    </w:p>
    <w:p w14:paraId="24AC0B35" w14:textId="07379C5E" w:rsidR="00E11D7D" w:rsidRDefault="00E11D7D" w:rsidP="00E11D7D">
      <w:pPr>
        <w:rPr>
          <w:rFonts w:ascii="Courier New" w:hAnsi="Courier New" w:cs="Courier New"/>
          <w:sz w:val="20"/>
          <w:szCs w:val="20"/>
        </w:rPr>
      </w:pPr>
      <w:proofErr w:type="spellStart"/>
      <w:r w:rsidRPr="00E11D7D">
        <w:rPr>
          <w:rFonts w:ascii="Courier New" w:hAnsi="Courier New" w:cs="Courier New"/>
          <w:sz w:val="20"/>
          <w:szCs w:val="20"/>
        </w:rPr>
        <w:t>endmodule</w:t>
      </w:r>
      <w:proofErr w:type="spellEnd"/>
    </w:p>
    <w:p w14:paraId="7B766B22" w14:textId="77777777" w:rsidR="00E11D7D" w:rsidRDefault="00E11D7D">
      <w:pPr>
        <w:rPr>
          <w:rFonts w:ascii="Courier New" w:hAnsi="Courier New" w:cs="Courier New"/>
          <w:sz w:val="20"/>
          <w:szCs w:val="20"/>
        </w:rPr>
      </w:pPr>
      <w:r>
        <w:rPr>
          <w:rFonts w:ascii="Courier New" w:hAnsi="Courier New" w:cs="Courier New"/>
          <w:sz w:val="20"/>
          <w:szCs w:val="20"/>
        </w:rPr>
        <w:br w:type="page"/>
      </w:r>
    </w:p>
    <w:p w14:paraId="168BAB4E" w14:textId="3EF1AC9C" w:rsidR="00E11D7D" w:rsidRDefault="00E11D7D" w:rsidP="00E11D7D">
      <w:pPr>
        <w:rPr>
          <w:rFonts w:ascii="Courier New" w:hAnsi="Courier New" w:cs="Courier New"/>
          <w:b/>
          <w:bCs/>
          <w:sz w:val="20"/>
          <w:szCs w:val="20"/>
        </w:rPr>
      </w:pPr>
      <w:r w:rsidRPr="00E11D7D">
        <w:rPr>
          <w:rFonts w:ascii="Courier New" w:hAnsi="Courier New" w:cs="Courier New"/>
          <w:b/>
          <w:bCs/>
          <w:sz w:val="20"/>
          <w:szCs w:val="20"/>
        </w:rPr>
        <w:lastRenderedPageBreak/>
        <w:t>SINGLE WAVE TESTBENCH CODE</w:t>
      </w:r>
    </w:p>
    <w:p w14:paraId="66FC10C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`timescale 1ns / 1ps</w:t>
      </w:r>
    </w:p>
    <w:p w14:paraId="6F1C7C2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32D2F60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62351DB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2AC1F80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6E54283C" w14:textId="77777777" w:rsidR="00E11D7D" w:rsidRPr="00E11D7D" w:rsidRDefault="00E11D7D" w:rsidP="00E11D7D">
      <w:pPr>
        <w:rPr>
          <w:rFonts w:ascii="Courier New" w:hAnsi="Courier New" w:cs="Courier New"/>
          <w:sz w:val="20"/>
          <w:szCs w:val="20"/>
        </w:rPr>
      </w:pPr>
    </w:p>
    <w:p w14:paraId="2D9878E3"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module </w:t>
      </w:r>
      <w:proofErr w:type="spellStart"/>
      <w:r w:rsidRPr="00E11D7D">
        <w:rPr>
          <w:rFonts w:ascii="Courier New" w:hAnsi="Courier New" w:cs="Courier New"/>
          <w:sz w:val="20"/>
          <w:szCs w:val="20"/>
        </w:rPr>
        <w:t>tb_DDS</w:t>
      </w:r>
      <w:proofErr w:type="spellEnd"/>
      <w:r w:rsidRPr="00E11D7D">
        <w:rPr>
          <w:rFonts w:ascii="Courier New" w:hAnsi="Courier New" w:cs="Courier New"/>
          <w:sz w:val="20"/>
          <w:szCs w:val="20"/>
        </w:rPr>
        <w:t>;</w:t>
      </w:r>
    </w:p>
    <w:p w14:paraId="4D62764E"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CLK, RST;</w:t>
      </w:r>
    </w:p>
    <w:p w14:paraId="5561600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[31:0] fcw;</w:t>
      </w:r>
    </w:p>
    <w:p w14:paraId="13AD061E"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[15 : 0] </w:t>
      </w:r>
      <w:proofErr w:type="spellStart"/>
      <w:r w:rsidRPr="00E11D7D">
        <w:rPr>
          <w:rFonts w:ascii="Courier New" w:hAnsi="Courier New" w:cs="Courier New"/>
          <w:sz w:val="20"/>
          <w:szCs w:val="20"/>
        </w:rPr>
        <w:t>sine_out</w:t>
      </w:r>
      <w:proofErr w:type="spellEnd"/>
      <w:r w:rsidRPr="00E11D7D">
        <w:rPr>
          <w:rFonts w:ascii="Courier New" w:hAnsi="Courier New" w:cs="Courier New"/>
          <w:sz w:val="20"/>
          <w:szCs w:val="20"/>
        </w:rPr>
        <w:t>;</w:t>
      </w:r>
    </w:p>
    <w:p w14:paraId="6FD07B1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[15 : 0] sine_out_2;</w:t>
      </w:r>
    </w:p>
    <w:p w14:paraId="2C104661"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[15 : 0] sine_out_3;</w:t>
      </w:r>
    </w:p>
    <w:p w14:paraId="0768C34B"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[44 : 0] </w:t>
      </w:r>
      <w:proofErr w:type="spellStart"/>
      <w:r w:rsidRPr="00E11D7D">
        <w:rPr>
          <w:rFonts w:ascii="Courier New" w:hAnsi="Courier New" w:cs="Courier New"/>
          <w:sz w:val="20"/>
          <w:szCs w:val="20"/>
        </w:rPr>
        <w:t>chordWave_out</w:t>
      </w:r>
      <w:proofErr w:type="spellEnd"/>
      <w:r w:rsidRPr="00E11D7D">
        <w:rPr>
          <w:rFonts w:ascii="Courier New" w:hAnsi="Courier New" w:cs="Courier New"/>
          <w:sz w:val="20"/>
          <w:szCs w:val="20"/>
        </w:rPr>
        <w:t>;</w:t>
      </w:r>
    </w:p>
    <w:p w14:paraId="5918D5BB"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[31 : 0] </w:t>
      </w:r>
      <w:proofErr w:type="spellStart"/>
      <w:r w:rsidRPr="00E11D7D">
        <w:rPr>
          <w:rFonts w:ascii="Courier New" w:hAnsi="Courier New" w:cs="Courier New"/>
          <w:sz w:val="20"/>
          <w:szCs w:val="20"/>
        </w:rPr>
        <w:t>sawtoothWave_out</w:t>
      </w:r>
      <w:proofErr w:type="spellEnd"/>
      <w:r w:rsidRPr="00E11D7D">
        <w:rPr>
          <w:rFonts w:ascii="Courier New" w:hAnsi="Courier New" w:cs="Courier New"/>
          <w:sz w:val="20"/>
          <w:szCs w:val="20"/>
        </w:rPr>
        <w:t>;</w:t>
      </w:r>
    </w:p>
    <w:p w14:paraId="28CC5DB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[3 : 0] </w:t>
      </w:r>
      <w:proofErr w:type="spellStart"/>
      <w:r w:rsidRPr="00E11D7D">
        <w:rPr>
          <w:rFonts w:ascii="Courier New" w:hAnsi="Courier New" w:cs="Courier New"/>
          <w:sz w:val="20"/>
          <w:szCs w:val="20"/>
        </w:rPr>
        <w:t>triangleWave_out</w:t>
      </w:r>
      <w:proofErr w:type="spellEnd"/>
      <w:r w:rsidRPr="00E11D7D">
        <w:rPr>
          <w:rFonts w:ascii="Courier New" w:hAnsi="Courier New" w:cs="Courier New"/>
          <w:sz w:val="20"/>
          <w:szCs w:val="20"/>
        </w:rPr>
        <w:t>;</w:t>
      </w:r>
    </w:p>
    <w:p w14:paraId="43334BAF" w14:textId="77777777" w:rsidR="00E11D7D" w:rsidRPr="00E11D7D" w:rsidRDefault="00E11D7D" w:rsidP="00E11D7D">
      <w:pPr>
        <w:rPr>
          <w:rFonts w:ascii="Courier New" w:hAnsi="Courier New" w:cs="Courier New"/>
          <w:sz w:val="20"/>
          <w:szCs w:val="20"/>
        </w:rPr>
      </w:pPr>
    </w:p>
    <w:p w14:paraId="21EB4022" w14:textId="77777777" w:rsidR="00E11D7D" w:rsidRPr="00E11D7D" w:rsidRDefault="00E11D7D" w:rsidP="00E11D7D">
      <w:pPr>
        <w:rPr>
          <w:rFonts w:ascii="Courier New" w:hAnsi="Courier New" w:cs="Courier New"/>
          <w:sz w:val="20"/>
          <w:szCs w:val="20"/>
        </w:rPr>
      </w:pPr>
    </w:p>
    <w:p w14:paraId="59081DB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always #5 CLK &lt;= ~CLK;</w:t>
      </w:r>
    </w:p>
    <w:p w14:paraId="276996C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initial CLK &lt;= 0;</w:t>
      </w:r>
    </w:p>
    <w:p w14:paraId="18CA3633" w14:textId="77777777" w:rsidR="00E11D7D" w:rsidRPr="00E11D7D" w:rsidRDefault="00E11D7D" w:rsidP="00E11D7D">
      <w:pPr>
        <w:rPr>
          <w:rFonts w:ascii="Courier New" w:hAnsi="Courier New" w:cs="Courier New"/>
          <w:sz w:val="20"/>
          <w:szCs w:val="20"/>
        </w:rPr>
      </w:pPr>
    </w:p>
    <w:p w14:paraId="208DF73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DDS DUT (.CLK(CLK), .RST(RST), .fcw(fcw),  .</w:t>
      </w:r>
      <w:proofErr w:type="spellStart"/>
      <w:r w:rsidRPr="00E11D7D">
        <w:rPr>
          <w:rFonts w:ascii="Courier New" w:hAnsi="Courier New" w:cs="Courier New"/>
          <w:sz w:val="20"/>
          <w:szCs w:val="20"/>
        </w:rPr>
        <w:t>triangleWave</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triangleWave_out</w:t>
      </w:r>
      <w:proofErr w:type="spellEnd"/>
      <w:r w:rsidRPr="00E11D7D">
        <w:rPr>
          <w:rFonts w:ascii="Courier New" w:hAnsi="Courier New" w:cs="Courier New"/>
          <w:sz w:val="20"/>
          <w:szCs w:val="20"/>
        </w:rPr>
        <w:t>), .</w:t>
      </w:r>
      <w:proofErr w:type="spellStart"/>
      <w:r w:rsidRPr="00E11D7D">
        <w:rPr>
          <w:rFonts w:ascii="Courier New" w:hAnsi="Courier New" w:cs="Courier New"/>
          <w:sz w:val="20"/>
          <w:szCs w:val="20"/>
        </w:rPr>
        <w:t>sawtoothWave</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sawtoothWave_out</w:t>
      </w:r>
      <w:proofErr w:type="spellEnd"/>
      <w:r w:rsidRPr="00E11D7D">
        <w:rPr>
          <w:rFonts w:ascii="Courier New" w:hAnsi="Courier New" w:cs="Courier New"/>
          <w:sz w:val="20"/>
          <w:szCs w:val="20"/>
        </w:rPr>
        <w:t>));</w:t>
      </w:r>
    </w:p>
    <w:p w14:paraId="015153F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initial begin</w:t>
      </w:r>
    </w:p>
    <w:p w14:paraId="280F0EE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RST = 1'b1; // </w:t>
      </w:r>
      <w:proofErr w:type="spellStart"/>
      <w:r w:rsidRPr="00E11D7D">
        <w:rPr>
          <w:rFonts w:ascii="Courier New" w:hAnsi="Courier New" w:cs="Courier New"/>
          <w:sz w:val="20"/>
          <w:szCs w:val="20"/>
        </w:rPr>
        <w:t>Initilize</w:t>
      </w:r>
      <w:proofErr w:type="spellEnd"/>
      <w:r w:rsidRPr="00E11D7D">
        <w:rPr>
          <w:rFonts w:ascii="Courier New" w:hAnsi="Courier New" w:cs="Courier New"/>
          <w:sz w:val="20"/>
          <w:szCs w:val="20"/>
        </w:rPr>
        <w:t xml:space="preserve"> values with RST input</w:t>
      </w:r>
    </w:p>
    <w:p w14:paraId="64BBD4DD"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fcw = 500000000;</w:t>
      </w:r>
    </w:p>
    <w:p w14:paraId="14E20DE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3F3CDA9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#10 // 10 ns Later</w:t>
      </w:r>
    </w:p>
    <w:p w14:paraId="1C9BCEF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205FC55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RST = 1'b0;</w:t>
      </w:r>
    </w:p>
    <w:p w14:paraId="1521FB10"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0EDA184F" w14:textId="77777777" w:rsid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#500 // 500 ns late</w:t>
      </w:r>
    </w:p>
    <w:p w14:paraId="1DDD0959" w14:textId="659E8ED3"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lastRenderedPageBreak/>
        <w:t>fcw = 250000000;</w:t>
      </w:r>
    </w:p>
    <w:p w14:paraId="43BC5BF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2C22161C"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#500 // 500 ns Later</w:t>
      </w:r>
    </w:p>
    <w:p w14:paraId="32B70D2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$finish;</w:t>
      </w:r>
    </w:p>
    <w:p w14:paraId="3380A15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end </w:t>
      </w:r>
    </w:p>
    <w:p w14:paraId="5877AA39" w14:textId="2DFB67DB" w:rsidR="00E11D7D" w:rsidRDefault="00E11D7D" w:rsidP="00E11D7D">
      <w:pPr>
        <w:rPr>
          <w:rFonts w:ascii="Courier New" w:hAnsi="Courier New" w:cs="Courier New"/>
          <w:sz w:val="20"/>
          <w:szCs w:val="20"/>
        </w:rPr>
      </w:pPr>
      <w:proofErr w:type="spellStart"/>
      <w:r w:rsidRPr="00E11D7D">
        <w:rPr>
          <w:rFonts w:ascii="Courier New" w:hAnsi="Courier New" w:cs="Courier New"/>
          <w:sz w:val="20"/>
          <w:szCs w:val="20"/>
        </w:rPr>
        <w:t>endmodule</w:t>
      </w:r>
      <w:proofErr w:type="spellEnd"/>
    </w:p>
    <w:p w14:paraId="20CBF907" w14:textId="1581D7C8" w:rsidR="00E11D7D" w:rsidRDefault="00E11D7D">
      <w:pPr>
        <w:rPr>
          <w:rFonts w:ascii="Courier New" w:hAnsi="Courier New" w:cs="Courier New"/>
          <w:sz w:val="20"/>
          <w:szCs w:val="20"/>
        </w:rPr>
      </w:pPr>
      <w:r>
        <w:rPr>
          <w:rFonts w:ascii="Courier New" w:hAnsi="Courier New" w:cs="Courier New"/>
          <w:sz w:val="20"/>
          <w:szCs w:val="20"/>
        </w:rPr>
        <w:br w:type="page"/>
      </w:r>
    </w:p>
    <w:p w14:paraId="313FD55F" w14:textId="77777777" w:rsidR="00E11D7D" w:rsidRDefault="00E11D7D">
      <w:pPr>
        <w:rPr>
          <w:rFonts w:ascii="Courier New" w:hAnsi="Courier New" w:cs="Courier New"/>
          <w:b/>
          <w:bCs/>
          <w:sz w:val="20"/>
          <w:szCs w:val="20"/>
        </w:rPr>
      </w:pPr>
    </w:p>
    <w:p w14:paraId="46CCB101" w14:textId="720F8601" w:rsidR="00E11D7D" w:rsidRDefault="00E11D7D">
      <w:pPr>
        <w:rPr>
          <w:rFonts w:ascii="Courier New" w:hAnsi="Courier New" w:cs="Courier New"/>
          <w:b/>
          <w:bCs/>
          <w:sz w:val="20"/>
          <w:szCs w:val="20"/>
        </w:rPr>
      </w:pPr>
      <w:r>
        <w:rPr>
          <w:rFonts w:ascii="Courier New" w:hAnsi="Courier New" w:cs="Courier New"/>
          <w:b/>
          <w:bCs/>
          <w:sz w:val="20"/>
          <w:szCs w:val="20"/>
        </w:rPr>
        <w:t>CHORD WAVE TESTBENCH CODE</w:t>
      </w:r>
    </w:p>
    <w:p w14:paraId="4B3C656D"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`timescale 1ns / 1ps</w:t>
      </w:r>
    </w:p>
    <w:p w14:paraId="670BD90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4C91672A"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012F81A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168D19B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t>
      </w:r>
    </w:p>
    <w:p w14:paraId="3E20509B" w14:textId="77777777" w:rsidR="00E11D7D" w:rsidRPr="00E11D7D" w:rsidRDefault="00E11D7D" w:rsidP="00E11D7D">
      <w:pPr>
        <w:rPr>
          <w:rFonts w:ascii="Courier New" w:hAnsi="Courier New" w:cs="Courier New"/>
          <w:sz w:val="20"/>
          <w:szCs w:val="20"/>
        </w:rPr>
      </w:pPr>
    </w:p>
    <w:p w14:paraId="78C1287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module </w:t>
      </w:r>
      <w:proofErr w:type="spellStart"/>
      <w:r w:rsidRPr="00E11D7D">
        <w:rPr>
          <w:rFonts w:ascii="Courier New" w:hAnsi="Courier New" w:cs="Courier New"/>
          <w:sz w:val="20"/>
          <w:szCs w:val="20"/>
        </w:rPr>
        <w:t>tb_DDS</w:t>
      </w:r>
      <w:proofErr w:type="spellEnd"/>
      <w:r w:rsidRPr="00E11D7D">
        <w:rPr>
          <w:rFonts w:ascii="Courier New" w:hAnsi="Courier New" w:cs="Courier New"/>
          <w:sz w:val="20"/>
          <w:szCs w:val="20"/>
        </w:rPr>
        <w:t>;</w:t>
      </w:r>
    </w:p>
    <w:p w14:paraId="2539E014"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CLK, RST;</w:t>
      </w:r>
    </w:p>
    <w:p w14:paraId="3856358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reg [31:0] fcw;</w:t>
      </w:r>
    </w:p>
    <w:p w14:paraId="5E4F98B0"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[15 : 0] </w:t>
      </w:r>
      <w:proofErr w:type="spellStart"/>
      <w:r w:rsidRPr="00E11D7D">
        <w:rPr>
          <w:rFonts w:ascii="Courier New" w:hAnsi="Courier New" w:cs="Courier New"/>
          <w:sz w:val="20"/>
          <w:szCs w:val="20"/>
        </w:rPr>
        <w:t>sine_out</w:t>
      </w:r>
      <w:proofErr w:type="spellEnd"/>
      <w:r w:rsidRPr="00E11D7D">
        <w:rPr>
          <w:rFonts w:ascii="Courier New" w:hAnsi="Courier New" w:cs="Courier New"/>
          <w:sz w:val="20"/>
          <w:szCs w:val="20"/>
        </w:rPr>
        <w:t>;</w:t>
      </w:r>
    </w:p>
    <w:p w14:paraId="2EA17753"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[15 : 0] sine_out_2;</w:t>
      </w:r>
    </w:p>
    <w:p w14:paraId="036B676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wire [15 : 0] sine_out_3;</w:t>
      </w:r>
    </w:p>
    <w:p w14:paraId="4A6A690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[44 : 0] </w:t>
      </w:r>
      <w:proofErr w:type="spellStart"/>
      <w:r w:rsidRPr="00E11D7D">
        <w:rPr>
          <w:rFonts w:ascii="Courier New" w:hAnsi="Courier New" w:cs="Courier New"/>
          <w:sz w:val="20"/>
          <w:szCs w:val="20"/>
        </w:rPr>
        <w:t>chordWave_out</w:t>
      </w:r>
      <w:proofErr w:type="spellEnd"/>
      <w:r w:rsidRPr="00E11D7D">
        <w:rPr>
          <w:rFonts w:ascii="Courier New" w:hAnsi="Courier New" w:cs="Courier New"/>
          <w:sz w:val="20"/>
          <w:szCs w:val="20"/>
        </w:rPr>
        <w:t>;</w:t>
      </w:r>
    </w:p>
    <w:p w14:paraId="6F4C1B7D"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[31 : 0] </w:t>
      </w:r>
      <w:proofErr w:type="spellStart"/>
      <w:r w:rsidRPr="00E11D7D">
        <w:rPr>
          <w:rFonts w:ascii="Courier New" w:hAnsi="Courier New" w:cs="Courier New"/>
          <w:sz w:val="20"/>
          <w:szCs w:val="20"/>
        </w:rPr>
        <w:t>sawtoothWave_out</w:t>
      </w:r>
      <w:proofErr w:type="spellEnd"/>
      <w:r w:rsidRPr="00E11D7D">
        <w:rPr>
          <w:rFonts w:ascii="Courier New" w:hAnsi="Courier New" w:cs="Courier New"/>
          <w:sz w:val="20"/>
          <w:szCs w:val="20"/>
        </w:rPr>
        <w:t>;</w:t>
      </w:r>
    </w:p>
    <w:p w14:paraId="55C7847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wire  [3 : 0] </w:t>
      </w:r>
      <w:proofErr w:type="spellStart"/>
      <w:r w:rsidRPr="00E11D7D">
        <w:rPr>
          <w:rFonts w:ascii="Courier New" w:hAnsi="Courier New" w:cs="Courier New"/>
          <w:sz w:val="20"/>
          <w:szCs w:val="20"/>
        </w:rPr>
        <w:t>triangleWave_out</w:t>
      </w:r>
      <w:proofErr w:type="spellEnd"/>
      <w:r w:rsidRPr="00E11D7D">
        <w:rPr>
          <w:rFonts w:ascii="Courier New" w:hAnsi="Courier New" w:cs="Courier New"/>
          <w:sz w:val="20"/>
          <w:szCs w:val="20"/>
        </w:rPr>
        <w:t>;</w:t>
      </w:r>
    </w:p>
    <w:p w14:paraId="6231C563" w14:textId="77777777" w:rsidR="00E11D7D" w:rsidRPr="00E11D7D" w:rsidRDefault="00E11D7D" w:rsidP="00E11D7D">
      <w:pPr>
        <w:rPr>
          <w:rFonts w:ascii="Courier New" w:hAnsi="Courier New" w:cs="Courier New"/>
          <w:sz w:val="20"/>
          <w:szCs w:val="20"/>
        </w:rPr>
      </w:pPr>
    </w:p>
    <w:p w14:paraId="2A6E3FFB" w14:textId="77777777" w:rsidR="00E11D7D" w:rsidRPr="00E11D7D" w:rsidRDefault="00E11D7D" w:rsidP="00E11D7D">
      <w:pPr>
        <w:rPr>
          <w:rFonts w:ascii="Courier New" w:hAnsi="Courier New" w:cs="Courier New"/>
          <w:sz w:val="20"/>
          <w:szCs w:val="20"/>
        </w:rPr>
      </w:pPr>
    </w:p>
    <w:p w14:paraId="629951EE"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always #5 CLK &lt;= ~CLK;</w:t>
      </w:r>
    </w:p>
    <w:p w14:paraId="2EE8F7D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initial CLK &lt;= 0;</w:t>
      </w:r>
    </w:p>
    <w:p w14:paraId="3A77FD65" w14:textId="77777777" w:rsidR="00E11D7D" w:rsidRPr="00E11D7D" w:rsidRDefault="00E11D7D" w:rsidP="00E11D7D">
      <w:pPr>
        <w:rPr>
          <w:rFonts w:ascii="Courier New" w:hAnsi="Courier New" w:cs="Courier New"/>
          <w:sz w:val="20"/>
          <w:szCs w:val="20"/>
        </w:rPr>
      </w:pPr>
    </w:p>
    <w:p w14:paraId="2840D7D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DDS DUT (.CLK(CLK), .RST(RST), .fcw(fcw), .sine(</w:t>
      </w:r>
      <w:proofErr w:type="spellStart"/>
      <w:r w:rsidRPr="00E11D7D">
        <w:rPr>
          <w:rFonts w:ascii="Courier New" w:hAnsi="Courier New" w:cs="Courier New"/>
          <w:sz w:val="20"/>
          <w:szCs w:val="20"/>
        </w:rPr>
        <w:t>sine_out</w:t>
      </w:r>
      <w:proofErr w:type="spellEnd"/>
      <w:r w:rsidRPr="00E11D7D">
        <w:rPr>
          <w:rFonts w:ascii="Courier New" w:hAnsi="Courier New" w:cs="Courier New"/>
          <w:sz w:val="20"/>
          <w:szCs w:val="20"/>
        </w:rPr>
        <w:t>), .sine_2(sine_out_2), .sine_3(sine_out_3),  .</w:t>
      </w:r>
      <w:proofErr w:type="spellStart"/>
      <w:r w:rsidRPr="00E11D7D">
        <w:rPr>
          <w:rFonts w:ascii="Courier New" w:hAnsi="Courier New" w:cs="Courier New"/>
          <w:sz w:val="20"/>
          <w:szCs w:val="20"/>
        </w:rPr>
        <w:t>triangleWave</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triangleWave_out</w:t>
      </w:r>
      <w:proofErr w:type="spellEnd"/>
      <w:r w:rsidRPr="00E11D7D">
        <w:rPr>
          <w:rFonts w:ascii="Courier New" w:hAnsi="Courier New" w:cs="Courier New"/>
          <w:sz w:val="20"/>
          <w:szCs w:val="20"/>
        </w:rPr>
        <w:t>), .</w:t>
      </w:r>
      <w:proofErr w:type="spellStart"/>
      <w:r w:rsidRPr="00E11D7D">
        <w:rPr>
          <w:rFonts w:ascii="Courier New" w:hAnsi="Courier New" w:cs="Courier New"/>
          <w:sz w:val="20"/>
          <w:szCs w:val="20"/>
        </w:rPr>
        <w:t>sawtoothWave</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sawtoothWave_out</w:t>
      </w:r>
      <w:proofErr w:type="spellEnd"/>
      <w:r w:rsidRPr="00E11D7D">
        <w:rPr>
          <w:rFonts w:ascii="Courier New" w:hAnsi="Courier New" w:cs="Courier New"/>
          <w:sz w:val="20"/>
          <w:szCs w:val="20"/>
        </w:rPr>
        <w:t>), .</w:t>
      </w:r>
      <w:proofErr w:type="spellStart"/>
      <w:r w:rsidRPr="00E11D7D">
        <w:rPr>
          <w:rFonts w:ascii="Courier New" w:hAnsi="Courier New" w:cs="Courier New"/>
          <w:sz w:val="20"/>
          <w:szCs w:val="20"/>
        </w:rPr>
        <w:t>chordWave</w:t>
      </w:r>
      <w:proofErr w:type="spellEnd"/>
      <w:r w:rsidRPr="00E11D7D">
        <w:rPr>
          <w:rFonts w:ascii="Courier New" w:hAnsi="Courier New" w:cs="Courier New"/>
          <w:sz w:val="20"/>
          <w:szCs w:val="20"/>
        </w:rPr>
        <w:t>(</w:t>
      </w:r>
      <w:proofErr w:type="spellStart"/>
      <w:r w:rsidRPr="00E11D7D">
        <w:rPr>
          <w:rFonts w:ascii="Courier New" w:hAnsi="Courier New" w:cs="Courier New"/>
          <w:sz w:val="20"/>
          <w:szCs w:val="20"/>
        </w:rPr>
        <w:t>chordWave_out</w:t>
      </w:r>
      <w:proofErr w:type="spellEnd"/>
      <w:r w:rsidRPr="00E11D7D">
        <w:rPr>
          <w:rFonts w:ascii="Courier New" w:hAnsi="Courier New" w:cs="Courier New"/>
          <w:sz w:val="20"/>
          <w:szCs w:val="20"/>
        </w:rPr>
        <w:t>));</w:t>
      </w:r>
    </w:p>
    <w:p w14:paraId="5AA45BBE"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initial begin</w:t>
      </w:r>
    </w:p>
    <w:p w14:paraId="6E607AA9"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RST = 1'b1; // </w:t>
      </w:r>
      <w:proofErr w:type="spellStart"/>
      <w:r w:rsidRPr="00E11D7D">
        <w:rPr>
          <w:rFonts w:ascii="Courier New" w:hAnsi="Courier New" w:cs="Courier New"/>
          <w:sz w:val="20"/>
          <w:szCs w:val="20"/>
        </w:rPr>
        <w:t>Initilize</w:t>
      </w:r>
      <w:proofErr w:type="spellEnd"/>
      <w:r w:rsidRPr="00E11D7D">
        <w:rPr>
          <w:rFonts w:ascii="Courier New" w:hAnsi="Courier New" w:cs="Courier New"/>
          <w:sz w:val="20"/>
          <w:szCs w:val="20"/>
        </w:rPr>
        <w:t xml:space="preserve"> values with RST input</w:t>
      </w:r>
    </w:p>
    <w:p w14:paraId="064EA22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fcw = 500000000;</w:t>
      </w:r>
    </w:p>
    <w:p w14:paraId="11AF764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13595FE8"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#10 // 10 ns Later</w:t>
      </w:r>
    </w:p>
    <w:p w14:paraId="66C10026"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152FACD7"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RST = 1'b0;</w:t>
      </w:r>
    </w:p>
    <w:p w14:paraId="61067152"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w:t>
      </w:r>
    </w:p>
    <w:p w14:paraId="4F363FFD"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lastRenderedPageBreak/>
        <w:t xml:space="preserve">   </w:t>
      </w:r>
    </w:p>
    <w:p w14:paraId="6F41A7A5"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    $stop;</w:t>
      </w:r>
    </w:p>
    <w:p w14:paraId="44C963DF" w14:textId="77777777" w:rsidR="00E11D7D" w:rsidRPr="00E11D7D" w:rsidRDefault="00E11D7D" w:rsidP="00E11D7D">
      <w:pPr>
        <w:rPr>
          <w:rFonts w:ascii="Courier New" w:hAnsi="Courier New" w:cs="Courier New"/>
          <w:sz w:val="20"/>
          <w:szCs w:val="20"/>
        </w:rPr>
      </w:pPr>
      <w:r w:rsidRPr="00E11D7D">
        <w:rPr>
          <w:rFonts w:ascii="Courier New" w:hAnsi="Courier New" w:cs="Courier New"/>
          <w:sz w:val="20"/>
          <w:szCs w:val="20"/>
        </w:rPr>
        <w:t xml:space="preserve">end </w:t>
      </w:r>
    </w:p>
    <w:p w14:paraId="5894BE9C" w14:textId="434CC93F" w:rsidR="00270784" w:rsidRDefault="00E11D7D" w:rsidP="00E11D7D">
      <w:pPr>
        <w:rPr>
          <w:rFonts w:ascii="Courier New" w:hAnsi="Courier New" w:cs="Courier New"/>
          <w:sz w:val="20"/>
          <w:szCs w:val="20"/>
        </w:rPr>
      </w:pPr>
      <w:proofErr w:type="spellStart"/>
      <w:r w:rsidRPr="00E11D7D">
        <w:rPr>
          <w:rFonts w:ascii="Courier New" w:hAnsi="Courier New" w:cs="Courier New"/>
          <w:sz w:val="20"/>
          <w:szCs w:val="20"/>
        </w:rPr>
        <w:t>endmodule</w:t>
      </w:r>
      <w:proofErr w:type="spellEnd"/>
    </w:p>
    <w:p w14:paraId="73D14B87" w14:textId="77777777" w:rsidR="00270784" w:rsidRDefault="00270784">
      <w:pPr>
        <w:rPr>
          <w:rFonts w:ascii="Courier New" w:hAnsi="Courier New" w:cs="Courier New"/>
          <w:sz w:val="20"/>
          <w:szCs w:val="20"/>
        </w:rPr>
      </w:pPr>
      <w:r>
        <w:rPr>
          <w:rFonts w:ascii="Courier New" w:hAnsi="Courier New" w:cs="Courier New"/>
          <w:sz w:val="20"/>
          <w:szCs w:val="20"/>
        </w:rPr>
        <w:br w:type="page"/>
      </w:r>
    </w:p>
    <w:p w14:paraId="59A48A60" w14:textId="77777777" w:rsidR="00270784" w:rsidRDefault="00270784" w:rsidP="00E11D7D">
      <w:pPr>
        <w:rPr>
          <w:rFonts w:ascii="Courier New" w:hAnsi="Courier New" w:cs="Courier New"/>
          <w:b/>
          <w:bCs/>
          <w:sz w:val="20"/>
          <w:szCs w:val="20"/>
        </w:rPr>
      </w:pPr>
      <w:r>
        <w:rPr>
          <w:rFonts w:ascii="Courier New" w:hAnsi="Courier New" w:cs="Courier New"/>
          <w:b/>
          <w:bCs/>
          <w:sz w:val="20"/>
          <w:szCs w:val="20"/>
        </w:rPr>
        <w:lastRenderedPageBreak/>
        <w:t>Memory Files</w:t>
      </w:r>
    </w:p>
    <w:p w14:paraId="53E0338B" w14:textId="185D6E74" w:rsidR="00270784" w:rsidRDefault="00270784" w:rsidP="00E11D7D">
      <w:pPr>
        <w:rPr>
          <w:rFonts w:ascii="Courier New" w:hAnsi="Courier New" w:cs="Courier New"/>
          <w:b/>
          <w:bCs/>
          <w:sz w:val="20"/>
          <w:szCs w:val="20"/>
        </w:rPr>
      </w:pPr>
      <w:r>
        <w:rPr>
          <w:rFonts w:ascii="Courier New" w:hAnsi="Courier New" w:cs="Courier New"/>
          <w:b/>
          <w:bCs/>
          <w:sz w:val="20"/>
          <w:szCs w:val="20"/>
        </w:rPr>
        <w:t>(SINE)</w:t>
      </w:r>
    </w:p>
    <w:p w14:paraId="6B7C53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8000</w:t>
      </w:r>
    </w:p>
    <w:p w14:paraId="1B951E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80c9</w:t>
      </w:r>
    </w:p>
    <w:p w14:paraId="42BCE0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8192</w:t>
      </w:r>
    </w:p>
    <w:p w14:paraId="62FED6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825b</w:t>
      </w:r>
    </w:p>
    <w:p w14:paraId="657E0B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8324</w:t>
      </w:r>
    </w:p>
    <w:p w14:paraId="2F78F7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83ed</w:t>
      </w:r>
    </w:p>
    <w:p w14:paraId="4EC0ECA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84b6</w:t>
      </w:r>
    </w:p>
    <w:p w14:paraId="5A4289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857e</w:t>
      </w:r>
    </w:p>
    <w:p w14:paraId="45AB33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8647</w:t>
      </w:r>
    </w:p>
    <w:p w14:paraId="53D59B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8710</w:t>
      </w:r>
    </w:p>
    <w:p w14:paraId="44CA02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87d9</w:t>
      </w:r>
    </w:p>
    <w:p w14:paraId="14D264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88a1</w:t>
      </w:r>
    </w:p>
    <w:p w14:paraId="666EEF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896a</w:t>
      </w:r>
    </w:p>
    <w:p w14:paraId="48E47A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8a32</w:t>
      </w:r>
    </w:p>
    <w:p w14:paraId="003E25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8afb</w:t>
      </w:r>
    </w:p>
    <w:p w14:paraId="6B2035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8bc3</w:t>
      </w:r>
    </w:p>
    <w:p w14:paraId="4DB2FC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8c8b</w:t>
      </w:r>
    </w:p>
    <w:p w14:paraId="6699FF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8d53</w:t>
      </w:r>
    </w:p>
    <w:p w14:paraId="3CDC30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8e1b</w:t>
      </w:r>
    </w:p>
    <w:p w14:paraId="664751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8ee3</w:t>
      </w:r>
    </w:p>
    <w:p w14:paraId="5915337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8fab</w:t>
      </w:r>
    </w:p>
    <w:p w14:paraId="1D6419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9072</w:t>
      </w:r>
    </w:p>
    <w:p w14:paraId="241FD4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9139</w:t>
      </w:r>
    </w:p>
    <w:p w14:paraId="7423CD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9201</w:t>
      </w:r>
    </w:p>
    <w:p w14:paraId="1C8CCB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92c7</w:t>
      </w:r>
    </w:p>
    <w:p w14:paraId="605F46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938e</w:t>
      </w:r>
    </w:p>
    <w:p w14:paraId="4215D3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9455</w:t>
      </w:r>
    </w:p>
    <w:p w14:paraId="5A71B4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951b</w:t>
      </w:r>
    </w:p>
    <w:p w14:paraId="571614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95e1</w:t>
      </w:r>
    </w:p>
    <w:p w14:paraId="0525AC3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96a7</w:t>
      </w:r>
    </w:p>
    <w:p w14:paraId="114B83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976d</w:t>
      </w:r>
    </w:p>
    <w:p w14:paraId="18EDA7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9833</w:t>
      </w:r>
    </w:p>
    <w:p w14:paraId="704C9A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98f8</w:t>
      </w:r>
    </w:p>
    <w:p w14:paraId="45DD7C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99bd</w:t>
      </w:r>
    </w:p>
    <w:p w14:paraId="5CFB5C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9a82</w:t>
      </w:r>
    </w:p>
    <w:p w14:paraId="32204F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9b47</w:t>
      </w:r>
    </w:p>
    <w:p w14:paraId="1CA78F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9c0b</w:t>
      </w:r>
    </w:p>
    <w:p w14:paraId="632FFE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9ccf</w:t>
      </w:r>
    </w:p>
    <w:p w14:paraId="434F6C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9d93</w:t>
      </w:r>
    </w:p>
    <w:p w14:paraId="591446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9e56</w:t>
      </w:r>
    </w:p>
    <w:p w14:paraId="79D41A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9f19</w:t>
      </w:r>
    </w:p>
    <w:p w14:paraId="591387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9fdc</w:t>
      </w:r>
    </w:p>
    <w:p w14:paraId="5D4034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a09f</w:t>
      </w:r>
    </w:p>
    <w:p w14:paraId="031B7D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a161</w:t>
      </w:r>
    </w:p>
    <w:p w14:paraId="50A85A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a223</w:t>
      </w:r>
    </w:p>
    <w:p w14:paraId="65A4C3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a2e5</w:t>
      </w:r>
    </w:p>
    <w:p w14:paraId="7CE954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a3a6</w:t>
      </w:r>
    </w:p>
    <w:p w14:paraId="1E609B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a467</w:t>
      </w:r>
    </w:p>
    <w:p w14:paraId="7B30BC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a527</w:t>
      </w:r>
    </w:p>
    <w:p w14:paraId="17B64A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a5e8</w:t>
      </w:r>
    </w:p>
    <w:p w14:paraId="4754AB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a6a7</w:t>
      </w:r>
    </w:p>
    <w:p w14:paraId="164049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a767</w:t>
      </w:r>
    </w:p>
    <w:p w14:paraId="3B6052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a826</w:t>
      </w:r>
    </w:p>
    <w:p w14:paraId="79379C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a8e5</w:t>
      </w:r>
    </w:p>
    <w:p w14:paraId="658DF2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a9a3</w:t>
      </w:r>
    </w:p>
    <w:p w14:paraId="11A742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aa61</w:t>
      </w:r>
    </w:p>
    <w:p w14:paraId="58A3F8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ab1f</w:t>
      </w:r>
    </w:p>
    <w:p w14:paraId="258F4207"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abdc</w:t>
      </w:r>
      <w:proofErr w:type="spellEnd"/>
    </w:p>
    <w:p w14:paraId="03E4D7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ac98</w:t>
      </w:r>
    </w:p>
    <w:p w14:paraId="7D1F51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ad55</w:t>
      </w:r>
    </w:p>
    <w:p w14:paraId="357A33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ae10</w:t>
      </w:r>
    </w:p>
    <w:p w14:paraId="2C0DA4BA"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aecc</w:t>
      </w:r>
      <w:proofErr w:type="spellEnd"/>
    </w:p>
    <w:p w14:paraId="227532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af87</w:t>
      </w:r>
    </w:p>
    <w:p w14:paraId="050E56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b041</w:t>
      </w:r>
    </w:p>
    <w:p w14:paraId="1206DF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b0fb</w:t>
      </w:r>
    </w:p>
    <w:p w14:paraId="2CAE6C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b1b5</w:t>
      </w:r>
    </w:p>
    <w:p w14:paraId="3A8AAE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b26e</w:t>
      </w:r>
    </w:p>
    <w:p w14:paraId="755E56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b326</w:t>
      </w:r>
    </w:p>
    <w:p w14:paraId="3F23EF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b3de</w:t>
      </w:r>
    </w:p>
    <w:p w14:paraId="609961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b496</w:t>
      </w:r>
    </w:p>
    <w:p w14:paraId="772E67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b54d</w:t>
      </w:r>
    </w:p>
    <w:p w14:paraId="4A3BEF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b603</w:t>
      </w:r>
    </w:p>
    <w:p w14:paraId="785CCE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b6b9</w:t>
      </w:r>
    </w:p>
    <w:p w14:paraId="1B73ED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b76f</w:t>
      </w:r>
    </w:p>
    <w:p w14:paraId="496EBE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b824</w:t>
      </w:r>
    </w:p>
    <w:p w14:paraId="38859BE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b8d8</w:t>
      </w:r>
    </w:p>
    <w:p w14:paraId="78B9DF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b98c</w:t>
      </w:r>
    </w:p>
    <w:p w14:paraId="0DC121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ba3f</w:t>
      </w:r>
    </w:p>
    <w:p w14:paraId="45255A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baf2</w:t>
      </w:r>
    </w:p>
    <w:p w14:paraId="4511DB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bba4</w:t>
      </w:r>
    </w:p>
    <w:p w14:paraId="59246C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bc56</w:t>
      </w:r>
    </w:p>
    <w:p w14:paraId="655DE5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bd07</w:t>
      </w:r>
    </w:p>
    <w:p w14:paraId="5E33B48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bdb7</w:t>
      </w:r>
    </w:p>
    <w:p w14:paraId="00A1D0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be67</w:t>
      </w:r>
    </w:p>
    <w:p w14:paraId="5ACD50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bf17</w:t>
      </w:r>
    </w:p>
    <w:p w14:paraId="118FAE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bfc5</w:t>
      </w:r>
    </w:p>
    <w:p w14:paraId="501E10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c073</w:t>
      </w:r>
    </w:p>
    <w:p w14:paraId="2C7BDE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c121</w:t>
      </w:r>
    </w:p>
    <w:p w14:paraId="27142A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c1cd</w:t>
      </w:r>
    </w:p>
    <w:p w14:paraId="4BC05A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c279</w:t>
      </w:r>
    </w:p>
    <w:p w14:paraId="2D518A5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c325</w:t>
      </w:r>
    </w:p>
    <w:p w14:paraId="2C359C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c3d0</w:t>
      </w:r>
    </w:p>
    <w:p w14:paraId="1FC1B3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c47a</w:t>
      </w:r>
    </w:p>
    <w:p w14:paraId="650AE0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c524</w:t>
      </w:r>
    </w:p>
    <w:p w14:paraId="6D64FF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c5cc</w:t>
      </w:r>
    </w:p>
    <w:p w14:paraId="56AEA6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c675</w:t>
      </w:r>
    </w:p>
    <w:p w14:paraId="053C9B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c71c</w:t>
      </w:r>
    </w:p>
    <w:p w14:paraId="011347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c7c3</w:t>
      </w:r>
    </w:p>
    <w:p w14:paraId="5BAFFC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c869</w:t>
      </w:r>
    </w:p>
    <w:p w14:paraId="097B59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c90f</w:t>
      </w:r>
    </w:p>
    <w:p w14:paraId="5C2ECE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c9b3</w:t>
      </w:r>
    </w:p>
    <w:p w14:paraId="0AB8B8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ca57</w:t>
      </w:r>
    </w:p>
    <w:p w14:paraId="6B7B5BDD"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cafb</w:t>
      </w:r>
      <w:proofErr w:type="spellEnd"/>
    </w:p>
    <w:p w14:paraId="768023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cb9d</w:t>
      </w:r>
    </w:p>
    <w:p w14:paraId="2CE836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cc3f</w:t>
      </w:r>
    </w:p>
    <w:p w14:paraId="6391A7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cce0</w:t>
      </w:r>
    </w:p>
    <w:p w14:paraId="65C756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cd81</w:t>
      </w:r>
    </w:p>
    <w:p w14:paraId="2B4C18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ce20</w:t>
      </w:r>
    </w:p>
    <w:p w14:paraId="21630B77"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cebf</w:t>
      </w:r>
      <w:proofErr w:type="spellEnd"/>
    </w:p>
    <w:p w14:paraId="6FBB8F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cf5d</w:t>
      </w:r>
    </w:p>
    <w:p w14:paraId="0982AEB9"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cffb</w:t>
      </w:r>
      <w:proofErr w:type="spellEnd"/>
    </w:p>
    <w:p w14:paraId="757593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d097</w:t>
      </w:r>
    </w:p>
    <w:p w14:paraId="3AA47F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d133</w:t>
      </w:r>
    </w:p>
    <w:p w14:paraId="53C119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d1ce</w:t>
      </w:r>
    </w:p>
    <w:p w14:paraId="3204F7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d268</w:t>
      </w:r>
    </w:p>
    <w:p w14:paraId="0393BD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d302</w:t>
      </w:r>
    </w:p>
    <w:p w14:paraId="55C964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d39a</w:t>
      </w:r>
    </w:p>
    <w:p w14:paraId="2A21AA9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d432</w:t>
      </w:r>
    </w:p>
    <w:p w14:paraId="689940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d4c9</w:t>
      </w:r>
    </w:p>
    <w:p w14:paraId="5A431E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d55f</w:t>
      </w:r>
    </w:p>
    <w:p w14:paraId="5BE414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d5f5</w:t>
      </w:r>
    </w:p>
    <w:p w14:paraId="5805FF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d689</w:t>
      </w:r>
    </w:p>
    <w:p w14:paraId="79392F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d71d</w:t>
      </w:r>
    </w:p>
    <w:p w14:paraId="21EE5D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d7b0</w:t>
      </w:r>
    </w:p>
    <w:p w14:paraId="5098CD5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d842</w:t>
      </w:r>
    </w:p>
    <w:p w14:paraId="110A43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d8d3</w:t>
      </w:r>
    </w:p>
    <w:p w14:paraId="51DD5D6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d964</w:t>
      </w:r>
    </w:p>
    <w:p w14:paraId="34540A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d9f3</w:t>
      </w:r>
    </w:p>
    <w:p w14:paraId="1715A7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da82</w:t>
      </w:r>
    </w:p>
    <w:p w14:paraId="34C88C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db0f</w:t>
      </w:r>
    </w:p>
    <w:p w14:paraId="0CB3CC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db9c</w:t>
      </w:r>
    </w:p>
    <w:p w14:paraId="68AB3C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dc28</w:t>
      </w:r>
    </w:p>
    <w:p w14:paraId="0C4B0E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dcb3</w:t>
      </w:r>
    </w:p>
    <w:p w14:paraId="368790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dd3d</w:t>
      </w:r>
    </w:p>
    <w:p w14:paraId="09B4F8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ddc7</w:t>
      </w:r>
    </w:p>
    <w:p w14:paraId="7EBCBA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de4f</w:t>
      </w:r>
    </w:p>
    <w:p w14:paraId="294EE7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ded7</w:t>
      </w:r>
    </w:p>
    <w:p w14:paraId="5303DB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df5d</w:t>
      </w:r>
    </w:p>
    <w:p w14:paraId="5602296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dfe3</w:t>
      </w:r>
    </w:p>
    <w:p w14:paraId="2BFAAF2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e068</w:t>
      </w:r>
    </w:p>
    <w:p w14:paraId="4B1F46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e0eb</w:t>
      </w:r>
    </w:p>
    <w:p w14:paraId="09F312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e16e</w:t>
      </w:r>
    </w:p>
    <w:p w14:paraId="4D0B5A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e1f0</w:t>
      </w:r>
    </w:p>
    <w:p w14:paraId="47AECE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e271</w:t>
      </w:r>
    </w:p>
    <w:p w14:paraId="183EFE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e2f1</w:t>
      </w:r>
    </w:p>
    <w:p w14:paraId="43C126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e370</w:t>
      </w:r>
    </w:p>
    <w:p w14:paraId="63F7B9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e3ee</w:t>
      </w:r>
    </w:p>
    <w:p w14:paraId="318A22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e46b</w:t>
      </w:r>
    </w:p>
    <w:p w14:paraId="1B6674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e4e8</w:t>
      </w:r>
    </w:p>
    <w:p w14:paraId="44943F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e563</w:t>
      </w:r>
    </w:p>
    <w:p w14:paraId="06548E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e5dd</w:t>
      </w:r>
    </w:p>
    <w:p w14:paraId="74F739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e656</w:t>
      </w:r>
    </w:p>
    <w:p w14:paraId="4B78B8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e6cf</w:t>
      </w:r>
    </w:p>
    <w:p w14:paraId="713FE2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e746</w:t>
      </w:r>
    </w:p>
    <w:p w14:paraId="3ACF34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e7bc</w:t>
      </w:r>
    </w:p>
    <w:p w14:paraId="3A27C7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e831</w:t>
      </w:r>
    </w:p>
    <w:p w14:paraId="230B15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e8a6</w:t>
      </w:r>
    </w:p>
    <w:p w14:paraId="7B369F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e919</w:t>
      </w:r>
    </w:p>
    <w:p w14:paraId="797FBC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e98b</w:t>
      </w:r>
    </w:p>
    <w:p w14:paraId="345DA6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e9fc</w:t>
      </w:r>
    </w:p>
    <w:p w14:paraId="07B8E3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ea6d</w:t>
      </w:r>
    </w:p>
    <w:p w14:paraId="5B02FCDF"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eadc</w:t>
      </w:r>
      <w:proofErr w:type="spellEnd"/>
    </w:p>
    <w:p w14:paraId="1CABEA7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eb4a</w:t>
      </w:r>
    </w:p>
    <w:p w14:paraId="0A4F20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ebb7</w:t>
      </w:r>
    </w:p>
    <w:p w14:paraId="18A3F0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ec23</w:t>
      </w:r>
    </w:p>
    <w:p w14:paraId="6453C5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ec8e</w:t>
      </w:r>
    </w:p>
    <w:p w14:paraId="7CC13E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ecf8</w:t>
      </w:r>
    </w:p>
    <w:p w14:paraId="1C95C8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ed61</w:t>
      </w:r>
    </w:p>
    <w:p w14:paraId="394642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edc9</w:t>
      </w:r>
    </w:p>
    <w:p w14:paraId="576C98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ee30</w:t>
      </w:r>
    </w:p>
    <w:p w14:paraId="7C360C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ee96</w:t>
      </w:r>
    </w:p>
    <w:p w14:paraId="4085E9B6"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eefa</w:t>
      </w:r>
      <w:proofErr w:type="spellEnd"/>
    </w:p>
    <w:p w14:paraId="6C63CA5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ef5e</w:t>
      </w:r>
    </w:p>
    <w:p w14:paraId="4B56B3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efc1</w:t>
      </w:r>
    </w:p>
    <w:p w14:paraId="582BDA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f022</w:t>
      </w:r>
    </w:p>
    <w:p w14:paraId="256ACA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f083</w:t>
      </w:r>
    </w:p>
    <w:p w14:paraId="0CF014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f0e2</w:t>
      </w:r>
    </w:p>
    <w:p w14:paraId="713EA9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f140</w:t>
      </w:r>
    </w:p>
    <w:p w14:paraId="0BF90E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f19d</w:t>
      </w:r>
    </w:p>
    <w:p w14:paraId="6C9C18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f1f9</w:t>
      </w:r>
    </w:p>
    <w:p w14:paraId="3B725C2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f254</w:t>
      </w:r>
    </w:p>
    <w:p w14:paraId="2D453E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f2ae</w:t>
      </w:r>
    </w:p>
    <w:p w14:paraId="547886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f307</w:t>
      </w:r>
    </w:p>
    <w:p w14:paraId="2EC54C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f35e</w:t>
      </w:r>
    </w:p>
    <w:p w14:paraId="621C84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f3b5</w:t>
      </w:r>
    </w:p>
    <w:p w14:paraId="7B17373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f40a</w:t>
      </w:r>
    </w:p>
    <w:p w14:paraId="44AF54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f45f</w:t>
      </w:r>
    </w:p>
    <w:p w14:paraId="1537C9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f4b2</w:t>
      </w:r>
    </w:p>
    <w:p w14:paraId="18415E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f504</w:t>
      </w:r>
    </w:p>
    <w:p w14:paraId="1EDD92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f555</w:t>
      </w:r>
    </w:p>
    <w:p w14:paraId="3553616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f5a5</w:t>
      </w:r>
    </w:p>
    <w:p w14:paraId="5ACDB4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f5f3</w:t>
      </w:r>
    </w:p>
    <w:p w14:paraId="2081DA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f641</w:t>
      </w:r>
    </w:p>
    <w:p w14:paraId="30B0D0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f68d</w:t>
      </w:r>
    </w:p>
    <w:p w14:paraId="0A335B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f6d8</w:t>
      </w:r>
    </w:p>
    <w:p w14:paraId="6F4F2A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f722</w:t>
      </w:r>
    </w:p>
    <w:p w14:paraId="4B2D73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f76b</w:t>
      </w:r>
    </w:p>
    <w:p w14:paraId="29AB32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f7b3</w:t>
      </w:r>
    </w:p>
    <w:p w14:paraId="27D024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f7fa</w:t>
      </w:r>
    </w:p>
    <w:p w14:paraId="772171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f83f</w:t>
      </w:r>
    </w:p>
    <w:p w14:paraId="5906FE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f884</w:t>
      </w:r>
    </w:p>
    <w:p w14:paraId="7C5525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f8c7</w:t>
      </w:r>
    </w:p>
    <w:p w14:paraId="698800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f909</w:t>
      </w:r>
    </w:p>
    <w:p w14:paraId="218E28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f94a</w:t>
      </w:r>
    </w:p>
    <w:p w14:paraId="65A6B1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f989</w:t>
      </w:r>
    </w:p>
    <w:p w14:paraId="46EB3C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f9c8</w:t>
      </w:r>
    </w:p>
    <w:p w14:paraId="4979AF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fa05</w:t>
      </w:r>
    </w:p>
    <w:p w14:paraId="5C612B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fa41</w:t>
      </w:r>
    </w:p>
    <w:p w14:paraId="16D21F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fa7c</w:t>
      </w:r>
    </w:p>
    <w:p w14:paraId="161F289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fab6</w:t>
      </w:r>
    </w:p>
    <w:p w14:paraId="4465788F"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faee</w:t>
      </w:r>
      <w:proofErr w:type="spellEnd"/>
    </w:p>
    <w:p w14:paraId="03CECC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fb26</w:t>
      </w:r>
    </w:p>
    <w:p w14:paraId="2F97BA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fb5c</w:t>
      </w:r>
    </w:p>
    <w:p w14:paraId="6AE028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fb91</w:t>
      </w:r>
    </w:p>
    <w:p w14:paraId="346C77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fbc5</w:t>
      </w:r>
    </w:p>
    <w:p w14:paraId="402F47A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fbf8</w:t>
      </w:r>
    </w:p>
    <w:p w14:paraId="70DB9E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fc29</w:t>
      </w:r>
    </w:p>
    <w:p w14:paraId="345FDC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fc59</w:t>
      </w:r>
    </w:p>
    <w:p w14:paraId="5C89A6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fc88</w:t>
      </w:r>
    </w:p>
    <w:p w14:paraId="27C29D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fcb6</w:t>
      </w:r>
    </w:p>
    <w:p w14:paraId="7018AC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fce3</w:t>
      </w:r>
    </w:p>
    <w:p w14:paraId="7D9A85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fd0e</w:t>
      </w:r>
    </w:p>
    <w:p w14:paraId="2BFA55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fd39</w:t>
      </w:r>
    </w:p>
    <w:p w14:paraId="3DA012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fd62</w:t>
      </w:r>
    </w:p>
    <w:p w14:paraId="40FD1C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fd89</w:t>
      </w:r>
    </w:p>
    <w:p w14:paraId="493E54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fdb0</w:t>
      </w:r>
    </w:p>
    <w:p w14:paraId="772E1A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fdd5</w:t>
      </w:r>
    </w:p>
    <w:p w14:paraId="3EC9051F"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fdfa</w:t>
      </w:r>
      <w:proofErr w:type="spellEnd"/>
    </w:p>
    <w:p w14:paraId="40D64D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fe1d</w:t>
      </w:r>
    </w:p>
    <w:p w14:paraId="786FCB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fe3e</w:t>
      </w:r>
    </w:p>
    <w:p w14:paraId="73D566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fe5f</w:t>
      </w:r>
    </w:p>
    <w:p w14:paraId="5CD515B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fe7e</w:t>
      </w:r>
    </w:p>
    <w:p w14:paraId="75AE1E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fe9c</w:t>
      </w:r>
    </w:p>
    <w:p w14:paraId="33C421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feb9</w:t>
      </w:r>
    </w:p>
    <w:p w14:paraId="0652AFF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fed5</w:t>
      </w:r>
    </w:p>
    <w:p w14:paraId="2D344F93"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feef</w:t>
      </w:r>
      <w:proofErr w:type="spellEnd"/>
    </w:p>
    <w:p w14:paraId="4ADD75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ff09</w:t>
      </w:r>
    </w:p>
    <w:p w14:paraId="2CF255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ff21</w:t>
      </w:r>
    </w:p>
    <w:p w14:paraId="67BC20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ff37</w:t>
      </w:r>
    </w:p>
    <w:p w14:paraId="37331DA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ff4d</w:t>
      </w:r>
    </w:p>
    <w:p w14:paraId="3F065A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ff61</w:t>
      </w:r>
    </w:p>
    <w:p w14:paraId="71B892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ff74</w:t>
      </w:r>
    </w:p>
    <w:p w14:paraId="50E322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ff86</w:t>
      </w:r>
    </w:p>
    <w:p w14:paraId="34C186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ff97</w:t>
      </w:r>
    </w:p>
    <w:p w14:paraId="7F4226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ffa6</w:t>
      </w:r>
    </w:p>
    <w:p w14:paraId="27BF75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ffb4</w:t>
      </w:r>
    </w:p>
    <w:p w14:paraId="771BB6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ffc1</w:t>
      </w:r>
    </w:p>
    <w:p w14:paraId="7D22F578"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ffcd</w:t>
      </w:r>
      <w:proofErr w:type="spellEnd"/>
    </w:p>
    <w:p w14:paraId="412FEF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ffd8</w:t>
      </w:r>
    </w:p>
    <w:p w14:paraId="66F107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ffe1</w:t>
      </w:r>
    </w:p>
    <w:p w14:paraId="47BF69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ffe9</w:t>
      </w:r>
    </w:p>
    <w:p w14:paraId="152D50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fff0</w:t>
      </w:r>
    </w:p>
    <w:p w14:paraId="0669498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fff5</w:t>
      </w:r>
    </w:p>
    <w:p w14:paraId="10378E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fff9</w:t>
      </w:r>
    </w:p>
    <w:p w14:paraId="3E609EA7"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lastRenderedPageBreak/>
        <w:t>fffd</w:t>
      </w:r>
      <w:proofErr w:type="spellEnd"/>
    </w:p>
    <w:p w14:paraId="1BB35472"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fffe</w:t>
      </w:r>
      <w:proofErr w:type="spellEnd"/>
    </w:p>
    <w:p w14:paraId="49BB62D8"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ffff</w:t>
      </w:r>
      <w:proofErr w:type="spellEnd"/>
    </w:p>
    <w:p w14:paraId="34CBD29C"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fffe</w:t>
      </w:r>
      <w:proofErr w:type="spellEnd"/>
    </w:p>
    <w:p w14:paraId="0A5B71DB"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fffd</w:t>
      </w:r>
      <w:proofErr w:type="spellEnd"/>
    </w:p>
    <w:p w14:paraId="712BA77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fff9</w:t>
      </w:r>
    </w:p>
    <w:p w14:paraId="32C44F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fff5</w:t>
      </w:r>
    </w:p>
    <w:p w14:paraId="303C27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fff0</w:t>
      </w:r>
    </w:p>
    <w:p w14:paraId="0ECAB7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ffe9</w:t>
      </w:r>
    </w:p>
    <w:p w14:paraId="11F8C2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ffe1</w:t>
      </w:r>
    </w:p>
    <w:p w14:paraId="0F4D82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ffd8</w:t>
      </w:r>
    </w:p>
    <w:p w14:paraId="2B97474D"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ffcd</w:t>
      </w:r>
      <w:proofErr w:type="spellEnd"/>
    </w:p>
    <w:p w14:paraId="65971F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ffc1</w:t>
      </w:r>
    </w:p>
    <w:p w14:paraId="7192EE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ffb4</w:t>
      </w:r>
    </w:p>
    <w:p w14:paraId="2CCB6B0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ffa6</w:t>
      </w:r>
    </w:p>
    <w:p w14:paraId="12D62B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ff97</w:t>
      </w:r>
    </w:p>
    <w:p w14:paraId="3D4762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ff86</w:t>
      </w:r>
    </w:p>
    <w:p w14:paraId="76966C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ff74</w:t>
      </w:r>
    </w:p>
    <w:p w14:paraId="03BEBA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ff61</w:t>
      </w:r>
    </w:p>
    <w:p w14:paraId="46FD07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ff4d</w:t>
      </w:r>
    </w:p>
    <w:p w14:paraId="741719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ff37</w:t>
      </w:r>
    </w:p>
    <w:p w14:paraId="3539C0E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ff21</w:t>
      </w:r>
    </w:p>
    <w:p w14:paraId="03A943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ff09</w:t>
      </w:r>
    </w:p>
    <w:p w14:paraId="0FA043FA"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feef</w:t>
      </w:r>
      <w:proofErr w:type="spellEnd"/>
    </w:p>
    <w:p w14:paraId="125C95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fed5</w:t>
      </w:r>
    </w:p>
    <w:p w14:paraId="04F26E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feb9</w:t>
      </w:r>
    </w:p>
    <w:p w14:paraId="638957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fe9c</w:t>
      </w:r>
    </w:p>
    <w:p w14:paraId="26E99A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fe7e</w:t>
      </w:r>
    </w:p>
    <w:p w14:paraId="6AC7A3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fe5f</w:t>
      </w:r>
    </w:p>
    <w:p w14:paraId="07DB9A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fe3e</w:t>
      </w:r>
    </w:p>
    <w:p w14:paraId="0EC493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fe1d</w:t>
      </w:r>
    </w:p>
    <w:p w14:paraId="26596B29"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fdfa</w:t>
      </w:r>
      <w:proofErr w:type="spellEnd"/>
    </w:p>
    <w:p w14:paraId="4F70C9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fdd5</w:t>
      </w:r>
    </w:p>
    <w:p w14:paraId="34E3AA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fdb0</w:t>
      </w:r>
    </w:p>
    <w:p w14:paraId="1D0D1B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fd89</w:t>
      </w:r>
    </w:p>
    <w:p w14:paraId="1AE298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fd62</w:t>
      </w:r>
    </w:p>
    <w:p w14:paraId="020976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fd39</w:t>
      </w:r>
    </w:p>
    <w:p w14:paraId="4003AF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fd0e</w:t>
      </w:r>
    </w:p>
    <w:p w14:paraId="6877C5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fce3</w:t>
      </w:r>
    </w:p>
    <w:p w14:paraId="55D863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fcb6</w:t>
      </w:r>
    </w:p>
    <w:p w14:paraId="697D5B5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fc88</w:t>
      </w:r>
    </w:p>
    <w:p w14:paraId="09265B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fc59</w:t>
      </w:r>
    </w:p>
    <w:p w14:paraId="1F969B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fc29</w:t>
      </w:r>
    </w:p>
    <w:p w14:paraId="6FD8D0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fbf8</w:t>
      </w:r>
    </w:p>
    <w:p w14:paraId="6BD1E4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fbc5</w:t>
      </w:r>
    </w:p>
    <w:p w14:paraId="6E3845D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fb91</w:t>
      </w:r>
    </w:p>
    <w:p w14:paraId="7FDC11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fb5c</w:t>
      </w:r>
    </w:p>
    <w:p w14:paraId="388F0E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fb26</w:t>
      </w:r>
    </w:p>
    <w:p w14:paraId="631FE8A1"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faee</w:t>
      </w:r>
      <w:proofErr w:type="spellEnd"/>
    </w:p>
    <w:p w14:paraId="5A2C54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fab6</w:t>
      </w:r>
    </w:p>
    <w:p w14:paraId="71A863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fa7c</w:t>
      </w:r>
    </w:p>
    <w:p w14:paraId="63F580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fa41</w:t>
      </w:r>
    </w:p>
    <w:p w14:paraId="5C5707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fa05</w:t>
      </w:r>
    </w:p>
    <w:p w14:paraId="11CF52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f9c8</w:t>
      </w:r>
    </w:p>
    <w:p w14:paraId="599B83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f989</w:t>
      </w:r>
    </w:p>
    <w:p w14:paraId="3E0D27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f94a</w:t>
      </w:r>
    </w:p>
    <w:p w14:paraId="19ABFA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f909</w:t>
      </w:r>
    </w:p>
    <w:p w14:paraId="75C5E4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f8c7</w:t>
      </w:r>
    </w:p>
    <w:p w14:paraId="43EC7D5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f884</w:t>
      </w:r>
    </w:p>
    <w:p w14:paraId="629053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f83f</w:t>
      </w:r>
    </w:p>
    <w:p w14:paraId="55ECF0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f7fa</w:t>
      </w:r>
    </w:p>
    <w:p w14:paraId="7DC74B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f7b3</w:t>
      </w:r>
    </w:p>
    <w:p w14:paraId="619B490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f76b</w:t>
      </w:r>
    </w:p>
    <w:p w14:paraId="1D4E33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f722</w:t>
      </w:r>
    </w:p>
    <w:p w14:paraId="5C1E06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f6d8</w:t>
      </w:r>
    </w:p>
    <w:p w14:paraId="06F472A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f68d</w:t>
      </w:r>
    </w:p>
    <w:p w14:paraId="6AE002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f641</w:t>
      </w:r>
    </w:p>
    <w:p w14:paraId="2EC551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f5f3</w:t>
      </w:r>
    </w:p>
    <w:p w14:paraId="62DAAC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f5a5</w:t>
      </w:r>
    </w:p>
    <w:p w14:paraId="7A24A1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f555</w:t>
      </w:r>
    </w:p>
    <w:p w14:paraId="6A5086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f504</w:t>
      </w:r>
    </w:p>
    <w:p w14:paraId="2E52D1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f4b2</w:t>
      </w:r>
    </w:p>
    <w:p w14:paraId="3A2DE1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f45f</w:t>
      </w:r>
    </w:p>
    <w:p w14:paraId="0D2009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f40a</w:t>
      </w:r>
    </w:p>
    <w:p w14:paraId="210F4E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f3b5</w:t>
      </w:r>
    </w:p>
    <w:p w14:paraId="6347B4A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f35e</w:t>
      </w:r>
    </w:p>
    <w:p w14:paraId="50E944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f307</w:t>
      </w:r>
    </w:p>
    <w:p w14:paraId="20061A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f2ae</w:t>
      </w:r>
    </w:p>
    <w:p w14:paraId="252167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f254</w:t>
      </w:r>
    </w:p>
    <w:p w14:paraId="0D9B7E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f1f9</w:t>
      </w:r>
    </w:p>
    <w:p w14:paraId="2150EB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f19d</w:t>
      </w:r>
    </w:p>
    <w:p w14:paraId="385B5F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f140</w:t>
      </w:r>
    </w:p>
    <w:p w14:paraId="246B0A1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f0e2</w:t>
      </w:r>
    </w:p>
    <w:p w14:paraId="396ED9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f083</w:t>
      </w:r>
    </w:p>
    <w:p w14:paraId="6C95A9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f022</w:t>
      </w:r>
    </w:p>
    <w:p w14:paraId="449F7E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efc1</w:t>
      </w:r>
    </w:p>
    <w:p w14:paraId="35C5DA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ef5e</w:t>
      </w:r>
    </w:p>
    <w:p w14:paraId="0253E2D0"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eefa</w:t>
      </w:r>
      <w:proofErr w:type="spellEnd"/>
    </w:p>
    <w:p w14:paraId="6730F33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ee96</w:t>
      </w:r>
    </w:p>
    <w:p w14:paraId="5BEE90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ee30</w:t>
      </w:r>
    </w:p>
    <w:p w14:paraId="6A264B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edc9</w:t>
      </w:r>
    </w:p>
    <w:p w14:paraId="5A21F1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ed61</w:t>
      </w:r>
    </w:p>
    <w:p w14:paraId="633203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ecf8</w:t>
      </w:r>
    </w:p>
    <w:p w14:paraId="10BDA6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ec8e</w:t>
      </w:r>
    </w:p>
    <w:p w14:paraId="56B534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ec23</w:t>
      </w:r>
    </w:p>
    <w:p w14:paraId="00AA3D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ebb7</w:t>
      </w:r>
    </w:p>
    <w:p w14:paraId="1E063EE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eb4a</w:t>
      </w:r>
    </w:p>
    <w:p w14:paraId="70A7F0DE"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eadc</w:t>
      </w:r>
      <w:proofErr w:type="spellEnd"/>
    </w:p>
    <w:p w14:paraId="75D06E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ea6d</w:t>
      </w:r>
    </w:p>
    <w:p w14:paraId="583B1B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e9fc</w:t>
      </w:r>
    </w:p>
    <w:p w14:paraId="6E8ECB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e98b</w:t>
      </w:r>
    </w:p>
    <w:p w14:paraId="772B00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e919</w:t>
      </w:r>
    </w:p>
    <w:p w14:paraId="47C11A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e8a6</w:t>
      </w:r>
    </w:p>
    <w:p w14:paraId="562F2F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e831</w:t>
      </w:r>
    </w:p>
    <w:p w14:paraId="6B46BD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e7bc</w:t>
      </w:r>
    </w:p>
    <w:p w14:paraId="13F1E2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e746</w:t>
      </w:r>
    </w:p>
    <w:p w14:paraId="4195BB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e6cf</w:t>
      </w:r>
    </w:p>
    <w:p w14:paraId="2846AA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e656</w:t>
      </w:r>
    </w:p>
    <w:p w14:paraId="3A037B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e5dd</w:t>
      </w:r>
    </w:p>
    <w:p w14:paraId="32962D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e563</w:t>
      </w:r>
    </w:p>
    <w:p w14:paraId="465B48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e4e8</w:t>
      </w:r>
    </w:p>
    <w:p w14:paraId="36E83D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e46b</w:t>
      </w:r>
    </w:p>
    <w:p w14:paraId="06966B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e3ee</w:t>
      </w:r>
    </w:p>
    <w:p w14:paraId="53AC01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e370</w:t>
      </w:r>
    </w:p>
    <w:p w14:paraId="08B398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e2f1</w:t>
      </w:r>
    </w:p>
    <w:p w14:paraId="6CEED7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e271</w:t>
      </w:r>
    </w:p>
    <w:p w14:paraId="21D875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e1f0</w:t>
      </w:r>
    </w:p>
    <w:p w14:paraId="083041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e16e</w:t>
      </w:r>
    </w:p>
    <w:p w14:paraId="3E457E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e0eb</w:t>
      </w:r>
    </w:p>
    <w:p w14:paraId="0B247D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e068</w:t>
      </w:r>
    </w:p>
    <w:p w14:paraId="11E9EB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dfe3</w:t>
      </w:r>
    </w:p>
    <w:p w14:paraId="5602D0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df5d</w:t>
      </w:r>
    </w:p>
    <w:p w14:paraId="44FCB60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ded7</w:t>
      </w:r>
    </w:p>
    <w:p w14:paraId="2DE088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de4f</w:t>
      </w:r>
    </w:p>
    <w:p w14:paraId="19E950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ddc7</w:t>
      </w:r>
    </w:p>
    <w:p w14:paraId="26D0D2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dd3d</w:t>
      </w:r>
    </w:p>
    <w:p w14:paraId="343127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dcb3</w:t>
      </w:r>
    </w:p>
    <w:p w14:paraId="5CC906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dc28</w:t>
      </w:r>
    </w:p>
    <w:p w14:paraId="270588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db9c</w:t>
      </w:r>
    </w:p>
    <w:p w14:paraId="1A52A6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db0f</w:t>
      </w:r>
    </w:p>
    <w:p w14:paraId="6FCDAD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da82</w:t>
      </w:r>
    </w:p>
    <w:p w14:paraId="408B75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d9f3</w:t>
      </w:r>
    </w:p>
    <w:p w14:paraId="411538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d964</w:t>
      </w:r>
    </w:p>
    <w:p w14:paraId="6618FD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d8d3</w:t>
      </w:r>
    </w:p>
    <w:p w14:paraId="67CB7B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d842</w:t>
      </w:r>
    </w:p>
    <w:p w14:paraId="045570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d7b0</w:t>
      </w:r>
    </w:p>
    <w:p w14:paraId="5CD421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d71d</w:t>
      </w:r>
    </w:p>
    <w:p w14:paraId="510BFB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d689</w:t>
      </w:r>
    </w:p>
    <w:p w14:paraId="53C2DF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d5f5</w:t>
      </w:r>
    </w:p>
    <w:p w14:paraId="760558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d55f</w:t>
      </w:r>
    </w:p>
    <w:p w14:paraId="462FF4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d4c9</w:t>
      </w:r>
    </w:p>
    <w:p w14:paraId="38C0CC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d432</w:t>
      </w:r>
    </w:p>
    <w:p w14:paraId="57628E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d39a</w:t>
      </w:r>
    </w:p>
    <w:p w14:paraId="7AEFB6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d302</w:t>
      </w:r>
    </w:p>
    <w:p w14:paraId="593A28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d268</w:t>
      </w:r>
    </w:p>
    <w:p w14:paraId="27408B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d1ce</w:t>
      </w:r>
    </w:p>
    <w:p w14:paraId="722616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d133</w:t>
      </w:r>
    </w:p>
    <w:p w14:paraId="3A3DF2D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d097</w:t>
      </w:r>
    </w:p>
    <w:p w14:paraId="7599839B"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cffb</w:t>
      </w:r>
      <w:proofErr w:type="spellEnd"/>
    </w:p>
    <w:p w14:paraId="1D5AD4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cf5d</w:t>
      </w:r>
    </w:p>
    <w:p w14:paraId="408EBB7A"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cebf</w:t>
      </w:r>
      <w:proofErr w:type="spellEnd"/>
    </w:p>
    <w:p w14:paraId="3EBB11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ce20</w:t>
      </w:r>
    </w:p>
    <w:p w14:paraId="29A242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cd81</w:t>
      </w:r>
    </w:p>
    <w:p w14:paraId="50E4304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cce0</w:t>
      </w:r>
    </w:p>
    <w:p w14:paraId="5D1DCA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cc3f</w:t>
      </w:r>
    </w:p>
    <w:p w14:paraId="5AFAB3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cb9d</w:t>
      </w:r>
    </w:p>
    <w:p w14:paraId="5ECEC84E"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cafb</w:t>
      </w:r>
      <w:proofErr w:type="spellEnd"/>
    </w:p>
    <w:p w14:paraId="3DE746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ca57</w:t>
      </w:r>
    </w:p>
    <w:p w14:paraId="6C81F7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c9b3</w:t>
      </w:r>
    </w:p>
    <w:p w14:paraId="50F66F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c90f</w:t>
      </w:r>
    </w:p>
    <w:p w14:paraId="192BA5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c869</w:t>
      </w:r>
    </w:p>
    <w:p w14:paraId="3A6C6E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c7c3</w:t>
      </w:r>
    </w:p>
    <w:p w14:paraId="6CD596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c71c</w:t>
      </w:r>
    </w:p>
    <w:p w14:paraId="58F308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c675</w:t>
      </w:r>
    </w:p>
    <w:p w14:paraId="7E9D91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c5cc</w:t>
      </w:r>
    </w:p>
    <w:p w14:paraId="7DD648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c524</w:t>
      </w:r>
    </w:p>
    <w:p w14:paraId="209AE8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c47a</w:t>
      </w:r>
    </w:p>
    <w:p w14:paraId="71E9369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c3d0</w:t>
      </w:r>
    </w:p>
    <w:p w14:paraId="1AE0CC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c325</w:t>
      </w:r>
    </w:p>
    <w:p w14:paraId="3D1020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c279</w:t>
      </w:r>
    </w:p>
    <w:p w14:paraId="2EB16A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c1cd</w:t>
      </w:r>
    </w:p>
    <w:p w14:paraId="673F31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c121</w:t>
      </w:r>
    </w:p>
    <w:p w14:paraId="7E52F4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c073</w:t>
      </w:r>
    </w:p>
    <w:p w14:paraId="4F8035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bfc5</w:t>
      </w:r>
    </w:p>
    <w:p w14:paraId="04814A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bf17</w:t>
      </w:r>
    </w:p>
    <w:p w14:paraId="6F02FC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be67</w:t>
      </w:r>
    </w:p>
    <w:p w14:paraId="60A5B5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bdb7</w:t>
      </w:r>
    </w:p>
    <w:p w14:paraId="502157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bd07</w:t>
      </w:r>
    </w:p>
    <w:p w14:paraId="2A38C7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bc56</w:t>
      </w:r>
    </w:p>
    <w:p w14:paraId="5F54A2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bba4</w:t>
      </w:r>
    </w:p>
    <w:p w14:paraId="4CD837F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baf2</w:t>
      </w:r>
    </w:p>
    <w:p w14:paraId="1DE6CC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ba3f</w:t>
      </w:r>
    </w:p>
    <w:p w14:paraId="3A4AB8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b98c</w:t>
      </w:r>
    </w:p>
    <w:p w14:paraId="5FA50C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b8d8</w:t>
      </w:r>
    </w:p>
    <w:p w14:paraId="59D4D1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b824</w:t>
      </w:r>
    </w:p>
    <w:p w14:paraId="54801B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b76f</w:t>
      </w:r>
    </w:p>
    <w:p w14:paraId="519C98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b6b9</w:t>
      </w:r>
    </w:p>
    <w:p w14:paraId="7F9526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b603</w:t>
      </w:r>
    </w:p>
    <w:p w14:paraId="17F1D4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b54d</w:t>
      </w:r>
    </w:p>
    <w:p w14:paraId="3366F6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b496</w:t>
      </w:r>
    </w:p>
    <w:p w14:paraId="101CD8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b3de</w:t>
      </w:r>
    </w:p>
    <w:p w14:paraId="3DADEC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b326</w:t>
      </w:r>
    </w:p>
    <w:p w14:paraId="5458B2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b26e</w:t>
      </w:r>
    </w:p>
    <w:p w14:paraId="69D599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b1b5</w:t>
      </w:r>
    </w:p>
    <w:p w14:paraId="427258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b0fb</w:t>
      </w:r>
    </w:p>
    <w:p w14:paraId="37B813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b041</w:t>
      </w:r>
    </w:p>
    <w:p w14:paraId="2BDAED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af87</w:t>
      </w:r>
    </w:p>
    <w:p w14:paraId="08D4CEF7"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aecc</w:t>
      </w:r>
      <w:proofErr w:type="spellEnd"/>
    </w:p>
    <w:p w14:paraId="6714A0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ae10</w:t>
      </w:r>
    </w:p>
    <w:p w14:paraId="1D56FAF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ad55</w:t>
      </w:r>
    </w:p>
    <w:p w14:paraId="2CE606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ac98</w:t>
      </w:r>
    </w:p>
    <w:p w14:paraId="0F984958"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abdc</w:t>
      </w:r>
      <w:proofErr w:type="spellEnd"/>
    </w:p>
    <w:p w14:paraId="604271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ab1f</w:t>
      </w:r>
    </w:p>
    <w:p w14:paraId="6FF8403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aa61</w:t>
      </w:r>
    </w:p>
    <w:p w14:paraId="21C449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a9a3</w:t>
      </w:r>
    </w:p>
    <w:p w14:paraId="02505D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a8e5</w:t>
      </w:r>
    </w:p>
    <w:p w14:paraId="601231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a826</w:t>
      </w:r>
    </w:p>
    <w:p w14:paraId="34F66C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a767</w:t>
      </w:r>
    </w:p>
    <w:p w14:paraId="6CB844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a6a7</w:t>
      </w:r>
    </w:p>
    <w:p w14:paraId="741B13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a5e8</w:t>
      </w:r>
    </w:p>
    <w:p w14:paraId="4DBCDB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a527</w:t>
      </w:r>
    </w:p>
    <w:p w14:paraId="613BCD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a467</w:t>
      </w:r>
    </w:p>
    <w:p w14:paraId="4E374D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a3a6</w:t>
      </w:r>
    </w:p>
    <w:p w14:paraId="3A9ACF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a2e5</w:t>
      </w:r>
    </w:p>
    <w:p w14:paraId="6026102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a223</w:t>
      </w:r>
    </w:p>
    <w:p w14:paraId="2F4790F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a161</w:t>
      </w:r>
    </w:p>
    <w:p w14:paraId="679084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a09f</w:t>
      </w:r>
    </w:p>
    <w:p w14:paraId="2E41CF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9fdc</w:t>
      </w:r>
    </w:p>
    <w:p w14:paraId="2DB232D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9f19</w:t>
      </w:r>
    </w:p>
    <w:p w14:paraId="285556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9e56</w:t>
      </w:r>
    </w:p>
    <w:p w14:paraId="6CE8D6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9d93</w:t>
      </w:r>
    </w:p>
    <w:p w14:paraId="3B7B88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9ccf</w:t>
      </w:r>
    </w:p>
    <w:p w14:paraId="0D41FF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9c0b</w:t>
      </w:r>
    </w:p>
    <w:p w14:paraId="37F6FC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9b47</w:t>
      </w:r>
    </w:p>
    <w:p w14:paraId="1941A0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9a82</w:t>
      </w:r>
    </w:p>
    <w:p w14:paraId="05BC0A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99bd</w:t>
      </w:r>
    </w:p>
    <w:p w14:paraId="19DB16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98f8</w:t>
      </w:r>
    </w:p>
    <w:p w14:paraId="04F17A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9833</w:t>
      </w:r>
    </w:p>
    <w:p w14:paraId="3EF763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976d</w:t>
      </w:r>
    </w:p>
    <w:p w14:paraId="33A70A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96a7</w:t>
      </w:r>
    </w:p>
    <w:p w14:paraId="2A3F4E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95e1</w:t>
      </w:r>
    </w:p>
    <w:p w14:paraId="59A2F8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951b</w:t>
      </w:r>
    </w:p>
    <w:p w14:paraId="5C34AD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9455</w:t>
      </w:r>
    </w:p>
    <w:p w14:paraId="6C0369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938e</w:t>
      </w:r>
    </w:p>
    <w:p w14:paraId="59E4BC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92c7</w:t>
      </w:r>
    </w:p>
    <w:p w14:paraId="372161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9201</w:t>
      </w:r>
    </w:p>
    <w:p w14:paraId="16944F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9139</w:t>
      </w:r>
    </w:p>
    <w:p w14:paraId="52BB4C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9072</w:t>
      </w:r>
    </w:p>
    <w:p w14:paraId="766350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8fab</w:t>
      </w:r>
    </w:p>
    <w:p w14:paraId="5B1103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8ee3</w:t>
      </w:r>
    </w:p>
    <w:p w14:paraId="36D124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8e1b</w:t>
      </w:r>
    </w:p>
    <w:p w14:paraId="10637E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8d53</w:t>
      </w:r>
    </w:p>
    <w:p w14:paraId="53F8A1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8c8b</w:t>
      </w:r>
    </w:p>
    <w:p w14:paraId="045F7E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8bc3</w:t>
      </w:r>
    </w:p>
    <w:p w14:paraId="5E7F435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8afb</w:t>
      </w:r>
    </w:p>
    <w:p w14:paraId="534782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8a32</w:t>
      </w:r>
    </w:p>
    <w:p w14:paraId="79645C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896a</w:t>
      </w:r>
    </w:p>
    <w:p w14:paraId="1A491B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88a1</w:t>
      </w:r>
    </w:p>
    <w:p w14:paraId="01A982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87d9</w:t>
      </w:r>
    </w:p>
    <w:p w14:paraId="5F0D1D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8710</w:t>
      </w:r>
    </w:p>
    <w:p w14:paraId="1522C5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8647</w:t>
      </w:r>
    </w:p>
    <w:p w14:paraId="71FC5D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857e</w:t>
      </w:r>
    </w:p>
    <w:p w14:paraId="79A2C4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84b6</w:t>
      </w:r>
    </w:p>
    <w:p w14:paraId="746528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83ed</w:t>
      </w:r>
    </w:p>
    <w:p w14:paraId="67DF929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8324</w:t>
      </w:r>
    </w:p>
    <w:p w14:paraId="070889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825b</w:t>
      </w:r>
    </w:p>
    <w:p w14:paraId="6D992F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8192</w:t>
      </w:r>
    </w:p>
    <w:p w14:paraId="28CA41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80c9</w:t>
      </w:r>
    </w:p>
    <w:p w14:paraId="724765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8000</w:t>
      </w:r>
    </w:p>
    <w:p w14:paraId="38112B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7f36</w:t>
      </w:r>
    </w:p>
    <w:p w14:paraId="05BD7D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7e6d</w:t>
      </w:r>
    </w:p>
    <w:p w14:paraId="518D07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7da4</w:t>
      </w:r>
    </w:p>
    <w:p w14:paraId="2A7735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7cdb</w:t>
      </w:r>
    </w:p>
    <w:p w14:paraId="3A4B12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7c12</w:t>
      </w:r>
    </w:p>
    <w:p w14:paraId="6D2158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7b49</w:t>
      </w:r>
    </w:p>
    <w:p w14:paraId="333CAC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7a81</w:t>
      </w:r>
    </w:p>
    <w:p w14:paraId="39A5AA6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79b8</w:t>
      </w:r>
    </w:p>
    <w:p w14:paraId="23867D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78ef</w:t>
      </w:r>
    </w:p>
    <w:p w14:paraId="7991C8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7826</w:t>
      </w:r>
    </w:p>
    <w:p w14:paraId="68D6C2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775e</w:t>
      </w:r>
    </w:p>
    <w:p w14:paraId="11E634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7695</w:t>
      </w:r>
    </w:p>
    <w:p w14:paraId="4786DD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75cd</w:t>
      </w:r>
    </w:p>
    <w:p w14:paraId="1BEE26D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7504</w:t>
      </w:r>
    </w:p>
    <w:p w14:paraId="1A54DD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743c</w:t>
      </w:r>
    </w:p>
    <w:p w14:paraId="44D27C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7374</w:t>
      </w:r>
    </w:p>
    <w:p w14:paraId="59EEE0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72ac</w:t>
      </w:r>
    </w:p>
    <w:p w14:paraId="3C3435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71e4</w:t>
      </w:r>
    </w:p>
    <w:p w14:paraId="3A02CA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711c</w:t>
      </w:r>
    </w:p>
    <w:p w14:paraId="1817F1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7054</w:t>
      </w:r>
    </w:p>
    <w:p w14:paraId="699B42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6f8d</w:t>
      </w:r>
    </w:p>
    <w:p w14:paraId="045AFD5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6ec6</w:t>
      </w:r>
    </w:p>
    <w:p w14:paraId="31B58F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6dfe</w:t>
      </w:r>
    </w:p>
    <w:p w14:paraId="1D3ECD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6d38</w:t>
      </w:r>
    </w:p>
    <w:p w14:paraId="0D4B77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6c71</w:t>
      </w:r>
    </w:p>
    <w:p w14:paraId="2344B3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6baa</w:t>
      </w:r>
    </w:p>
    <w:p w14:paraId="1DB112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6ae4</w:t>
      </w:r>
    </w:p>
    <w:p w14:paraId="2D21E6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6a1e</w:t>
      </w:r>
    </w:p>
    <w:p w14:paraId="0887E0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6958</w:t>
      </w:r>
    </w:p>
    <w:p w14:paraId="5FCAE8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6892</w:t>
      </w:r>
    </w:p>
    <w:p w14:paraId="064F5B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67cc</w:t>
      </w:r>
    </w:p>
    <w:p w14:paraId="2D7DAE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6707</w:t>
      </w:r>
    </w:p>
    <w:p w14:paraId="49AE9B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6642</w:t>
      </w:r>
    </w:p>
    <w:p w14:paraId="4A92CE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657d</w:t>
      </w:r>
    </w:p>
    <w:p w14:paraId="7D1B74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64b8</w:t>
      </w:r>
    </w:p>
    <w:p w14:paraId="21404D7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63f4</w:t>
      </w:r>
    </w:p>
    <w:p w14:paraId="3AE8F5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6330</w:t>
      </w:r>
    </w:p>
    <w:p w14:paraId="162686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626c</w:t>
      </w:r>
    </w:p>
    <w:p w14:paraId="5EF853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61a9</w:t>
      </w:r>
    </w:p>
    <w:p w14:paraId="77B126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60e6</w:t>
      </w:r>
    </w:p>
    <w:p w14:paraId="620C55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6023</w:t>
      </w:r>
    </w:p>
    <w:p w14:paraId="0E3F88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5f60</w:t>
      </w:r>
    </w:p>
    <w:p w14:paraId="367091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5e9e</w:t>
      </w:r>
    </w:p>
    <w:p w14:paraId="1799BB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5ddc</w:t>
      </w:r>
    </w:p>
    <w:p w14:paraId="7FABEE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5d1a</w:t>
      </w:r>
    </w:p>
    <w:p w14:paraId="01E969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5c59</w:t>
      </w:r>
    </w:p>
    <w:p w14:paraId="727BC5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5b98</w:t>
      </w:r>
    </w:p>
    <w:p w14:paraId="115708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5ad8</w:t>
      </w:r>
    </w:p>
    <w:p w14:paraId="52F473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5a17</w:t>
      </w:r>
    </w:p>
    <w:p w14:paraId="06FF8D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5958</w:t>
      </w:r>
    </w:p>
    <w:p w14:paraId="14EEDF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5898</w:t>
      </w:r>
    </w:p>
    <w:p w14:paraId="2AFEA4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57d9</w:t>
      </w:r>
    </w:p>
    <w:p w14:paraId="06071E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571a</w:t>
      </w:r>
    </w:p>
    <w:p w14:paraId="5A3875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565c</w:t>
      </w:r>
    </w:p>
    <w:p w14:paraId="430E1D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559e</w:t>
      </w:r>
    </w:p>
    <w:p w14:paraId="0F8B30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54e0</w:t>
      </w:r>
    </w:p>
    <w:p w14:paraId="69D3FC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5423</w:t>
      </w:r>
    </w:p>
    <w:p w14:paraId="0497210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5367</w:t>
      </w:r>
    </w:p>
    <w:p w14:paraId="34DB56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52aa</w:t>
      </w:r>
    </w:p>
    <w:p w14:paraId="5D85B2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51ef</w:t>
      </w:r>
    </w:p>
    <w:p w14:paraId="6D101F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5133</w:t>
      </w:r>
    </w:p>
    <w:p w14:paraId="1E8E33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5078</w:t>
      </w:r>
    </w:p>
    <w:p w14:paraId="504D39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4fbe</w:t>
      </w:r>
    </w:p>
    <w:p w14:paraId="3D90D3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4f04</w:t>
      </w:r>
    </w:p>
    <w:p w14:paraId="780AC9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4e4a</w:t>
      </w:r>
    </w:p>
    <w:p w14:paraId="50DEE8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4d91</w:t>
      </w:r>
    </w:p>
    <w:p w14:paraId="128FA7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4cd9</w:t>
      </w:r>
    </w:p>
    <w:p w14:paraId="2C1333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4c21</w:t>
      </w:r>
    </w:p>
    <w:p w14:paraId="77B939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4b69</w:t>
      </w:r>
    </w:p>
    <w:p w14:paraId="17DD78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4ab2</w:t>
      </w:r>
    </w:p>
    <w:p w14:paraId="26674E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49fc</w:t>
      </w:r>
    </w:p>
    <w:p w14:paraId="64425A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4946</w:t>
      </w:r>
    </w:p>
    <w:p w14:paraId="609C92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4890</w:t>
      </w:r>
    </w:p>
    <w:p w14:paraId="71B316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47db</w:t>
      </w:r>
    </w:p>
    <w:p w14:paraId="7E7862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4727</w:t>
      </w:r>
    </w:p>
    <w:p w14:paraId="6B7048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4673</w:t>
      </w:r>
    </w:p>
    <w:p w14:paraId="4D9EC7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45c0</w:t>
      </w:r>
    </w:p>
    <w:p w14:paraId="5F58DF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450d</w:t>
      </w:r>
    </w:p>
    <w:p w14:paraId="6F70113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445b</w:t>
      </w:r>
    </w:p>
    <w:p w14:paraId="39513B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43a9</w:t>
      </w:r>
    </w:p>
    <w:p w14:paraId="7C5FCE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42f8</w:t>
      </w:r>
    </w:p>
    <w:p w14:paraId="027B61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4248</w:t>
      </w:r>
    </w:p>
    <w:p w14:paraId="5254940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4198</w:t>
      </w:r>
    </w:p>
    <w:p w14:paraId="11C04B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40e8</w:t>
      </w:r>
    </w:p>
    <w:p w14:paraId="192AE3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403a</w:t>
      </w:r>
    </w:p>
    <w:p w14:paraId="1D6988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3f8c</w:t>
      </w:r>
    </w:p>
    <w:p w14:paraId="74A640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3ede</w:t>
      </w:r>
    </w:p>
    <w:p w14:paraId="2914FD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3e32</w:t>
      </w:r>
    </w:p>
    <w:p w14:paraId="254027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3d86</w:t>
      </w:r>
    </w:p>
    <w:p w14:paraId="2936F4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3cda</w:t>
      </w:r>
    </w:p>
    <w:p w14:paraId="3C5AE80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3c2f</w:t>
      </w:r>
    </w:p>
    <w:p w14:paraId="0684B9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3b85</w:t>
      </w:r>
    </w:p>
    <w:p w14:paraId="2CDF66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3adb</w:t>
      </w:r>
    </w:p>
    <w:p w14:paraId="1165EC2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3a33</w:t>
      </w:r>
    </w:p>
    <w:p w14:paraId="0E205D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398a</w:t>
      </w:r>
    </w:p>
    <w:p w14:paraId="0AA6EB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38e3</w:t>
      </w:r>
    </w:p>
    <w:p w14:paraId="4097C4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383c</w:t>
      </w:r>
    </w:p>
    <w:p w14:paraId="19578F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3796</w:t>
      </w:r>
    </w:p>
    <w:p w14:paraId="4F2BA5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36f0</w:t>
      </w:r>
    </w:p>
    <w:p w14:paraId="586CF1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364c</w:t>
      </w:r>
    </w:p>
    <w:p w14:paraId="667634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35a8</w:t>
      </w:r>
    </w:p>
    <w:p w14:paraId="5FBE11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3504</w:t>
      </w:r>
    </w:p>
    <w:p w14:paraId="19B133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3462</w:t>
      </w:r>
    </w:p>
    <w:p w14:paraId="3E14D92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33c0</w:t>
      </w:r>
    </w:p>
    <w:p w14:paraId="40DBC14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331f</w:t>
      </w:r>
    </w:p>
    <w:p w14:paraId="499384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327e</w:t>
      </w:r>
    </w:p>
    <w:p w14:paraId="3B59D6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31df</w:t>
      </w:r>
    </w:p>
    <w:p w14:paraId="00822C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3140</w:t>
      </w:r>
    </w:p>
    <w:p w14:paraId="1CEDDA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30a2</w:t>
      </w:r>
    </w:p>
    <w:p w14:paraId="6BE0BF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3004</w:t>
      </w:r>
    </w:p>
    <w:p w14:paraId="280EDB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2f68</w:t>
      </w:r>
    </w:p>
    <w:p w14:paraId="5CF8A1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2ecc</w:t>
      </w:r>
    </w:p>
    <w:p w14:paraId="4945896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2e31</w:t>
      </w:r>
    </w:p>
    <w:p w14:paraId="0BB5907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2d97</w:t>
      </w:r>
    </w:p>
    <w:p w14:paraId="4F74AAE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2cfd</w:t>
      </w:r>
    </w:p>
    <w:p w14:paraId="49CC5E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2c65</w:t>
      </w:r>
    </w:p>
    <w:p w14:paraId="405893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2bcd</w:t>
      </w:r>
    </w:p>
    <w:p w14:paraId="2117A7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2b36</w:t>
      </w:r>
    </w:p>
    <w:p w14:paraId="2390DB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2aa0</w:t>
      </w:r>
    </w:p>
    <w:p w14:paraId="074199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2a0a</w:t>
      </w:r>
    </w:p>
    <w:p w14:paraId="7A9CB3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2976</w:t>
      </w:r>
    </w:p>
    <w:p w14:paraId="6892888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28e2</w:t>
      </w:r>
    </w:p>
    <w:p w14:paraId="588DAD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284f</w:t>
      </w:r>
    </w:p>
    <w:p w14:paraId="4E3BEE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27bd</w:t>
      </w:r>
    </w:p>
    <w:p w14:paraId="6C37A43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272c</w:t>
      </w:r>
    </w:p>
    <w:p w14:paraId="2DA2D3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269b</w:t>
      </w:r>
    </w:p>
    <w:p w14:paraId="5A9E7E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260c</w:t>
      </w:r>
    </w:p>
    <w:p w14:paraId="0D5CE7F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257d</w:t>
      </w:r>
    </w:p>
    <w:p w14:paraId="403AA1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24f0</w:t>
      </w:r>
    </w:p>
    <w:p w14:paraId="245298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2463</w:t>
      </w:r>
    </w:p>
    <w:p w14:paraId="0F9DEC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23d7</w:t>
      </w:r>
    </w:p>
    <w:p w14:paraId="387677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234c</w:t>
      </w:r>
    </w:p>
    <w:p w14:paraId="33E4D0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22c2</w:t>
      </w:r>
    </w:p>
    <w:p w14:paraId="6C2AA6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2238</w:t>
      </w:r>
    </w:p>
    <w:p w14:paraId="3B465E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21b0</w:t>
      </w:r>
    </w:p>
    <w:p w14:paraId="159AA4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2128</w:t>
      </w:r>
    </w:p>
    <w:p w14:paraId="689D08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20a2</w:t>
      </w:r>
    </w:p>
    <w:p w14:paraId="6B52F5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201c</w:t>
      </w:r>
    </w:p>
    <w:p w14:paraId="68A84A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1f97</w:t>
      </w:r>
    </w:p>
    <w:p w14:paraId="1B47FA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1f14</w:t>
      </w:r>
    </w:p>
    <w:p w14:paraId="335EB8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1e91</w:t>
      </w:r>
    </w:p>
    <w:p w14:paraId="53E594A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1e0f</w:t>
      </w:r>
    </w:p>
    <w:p w14:paraId="29858D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1d8e</w:t>
      </w:r>
    </w:p>
    <w:p w14:paraId="039C2E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1d0e</w:t>
      </w:r>
    </w:p>
    <w:p w14:paraId="19A956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1c8f</w:t>
      </w:r>
    </w:p>
    <w:p w14:paraId="106B495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1c11</w:t>
      </w:r>
    </w:p>
    <w:p w14:paraId="7EE9D6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1b94</w:t>
      </w:r>
    </w:p>
    <w:p w14:paraId="6BD7511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1b17</w:t>
      </w:r>
    </w:p>
    <w:p w14:paraId="3E4F59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1a9c</w:t>
      </w:r>
    </w:p>
    <w:p w14:paraId="05366F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1a22</w:t>
      </w:r>
    </w:p>
    <w:p w14:paraId="146594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19a9</w:t>
      </w:r>
    </w:p>
    <w:p w14:paraId="180206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1930</w:t>
      </w:r>
    </w:p>
    <w:p w14:paraId="20B4A5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18b9</w:t>
      </w:r>
    </w:p>
    <w:p w14:paraId="4D4B4F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1843</w:t>
      </w:r>
    </w:p>
    <w:p w14:paraId="5D254C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17ce</w:t>
      </w:r>
    </w:p>
    <w:p w14:paraId="7AE8C7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1759</w:t>
      </w:r>
    </w:p>
    <w:p w14:paraId="4F45A85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16e6</w:t>
      </w:r>
    </w:p>
    <w:p w14:paraId="3E57D3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1674</w:t>
      </w:r>
    </w:p>
    <w:p w14:paraId="4A4CEF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1603</w:t>
      </w:r>
    </w:p>
    <w:p w14:paraId="049F8E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1592</w:t>
      </w:r>
    </w:p>
    <w:p w14:paraId="7836632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1523</w:t>
      </w:r>
    </w:p>
    <w:p w14:paraId="5985D13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14b5</w:t>
      </w:r>
    </w:p>
    <w:p w14:paraId="7DB7F7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1448</w:t>
      </w:r>
    </w:p>
    <w:p w14:paraId="15AF54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13dc</w:t>
      </w:r>
    </w:p>
    <w:p w14:paraId="023E3A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1371</w:t>
      </w:r>
    </w:p>
    <w:p w14:paraId="285F40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1307</w:t>
      </w:r>
    </w:p>
    <w:p w14:paraId="693CDC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129e</w:t>
      </w:r>
    </w:p>
    <w:p w14:paraId="5EE266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1236</w:t>
      </w:r>
    </w:p>
    <w:p w14:paraId="2E932D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11cf</w:t>
      </w:r>
    </w:p>
    <w:p w14:paraId="5F3AB4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1169</w:t>
      </w:r>
    </w:p>
    <w:p w14:paraId="6A1C45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1105</w:t>
      </w:r>
    </w:p>
    <w:p w14:paraId="59AF9D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10a1</w:t>
      </w:r>
    </w:p>
    <w:p w14:paraId="413CD5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103e</w:t>
      </w:r>
    </w:p>
    <w:p w14:paraId="55E26180"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fdd</w:t>
      </w:r>
      <w:proofErr w:type="spellEnd"/>
    </w:p>
    <w:p w14:paraId="68C351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f7c</w:t>
      </w:r>
    </w:p>
    <w:p w14:paraId="2816B7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f1d</w:t>
      </w:r>
    </w:p>
    <w:p w14:paraId="0A88D195"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ebf</w:t>
      </w:r>
      <w:proofErr w:type="spellEnd"/>
    </w:p>
    <w:p w14:paraId="3DDCFE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e62</w:t>
      </w:r>
    </w:p>
    <w:p w14:paraId="622D5E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e06</w:t>
      </w:r>
    </w:p>
    <w:p w14:paraId="01811E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dab</w:t>
      </w:r>
    </w:p>
    <w:p w14:paraId="517B56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d51</w:t>
      </w:r>
    </w:p>
    <w:p w14:paraId="03B677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cf8</w:t>
      </w:r>
    </w:p>
    <w:p w14:paraId="0A0659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ca1</w:t>
      </w:r>
    </w:p>
    <w:p w14:paraId="30933C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c4a</w:t>
      </w:r>
    </w:p>
    <w:p w14:paraId="1B9493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bf5</w:t>
      </w:r>
    </w:p>
    <w:p w14:paraId="2DF631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ba0</w:t>
      </w:r>
    </w:p>
    <w:p w14:paraId="58C3BD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b4d</w:t>
      </w:r>
    </w:p>
    <w:p w14:paraId="6846B6F1"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afb</w:t>
      </w:r>
      <w:proofErr w:type="spellEnd"/>
    </w:p>
    <w:p w14:paraId="7BE52C2A"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aaa</w:t>
      </w:r>
      <w:proofErr w:type="spellEnd"/>
    </w:p>
    <w:p w14:paraId="21DC47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a5a</w:t>
      </w:r>
    </w:p>
    <w:p w14:paraId="1AB6EB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a0c</w:t>
      </w:r>
    </w:p>
    <w:p w14:paraId="766DC3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9be</w:t>
      </w:r>
    </w:p>
    <w:p w14:paraId="6C0295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972</w:t>
      </w:r>
    </w:p>
    <w:p w14:paraId="3A2646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927</w:t>
      </w:r>
    </w:p>
    <w:p w14:paraId="69701C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8dd</w:t>
      </w:r>
    </w:p>
    <w:p w14:paraId="0D07F2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894</w:t>
      </w:r>
    </w:p>
    <w:p w14:paraId="04FAB5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84c</w:t>
      </w:r>
    </w:p>
    <w:p w14:paraId="210878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805</w:t>
      </w:r>
    </w:p>
    <w:p w14:paraId="5D0194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7c0</w:t>
      </w:r>
    </w:p>
    <w:p w14:paraId="20AE43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77b</w:t>
      </w:r>
    </w:p>
    <w:p w14:paraId="58575C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738</w:t>
      </w:r>
    </w:p>
    <w:p w14:paraId="2A826B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6f6</w:t>
      </w:r>
    </w:p>
    <w:p w14:paraId="6874A1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6b5</w:t>
      </w:r>
    </w:p>
    <w:p w14:paraId="5D626D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676</w:t>
      </w:r>
    </w:p>
    <w:p w14:paraId="2410A91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637</w:t>
      </w:r>
    </w:p>
    <w:p w14:paraId="2E3391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5fa</w:t>
      </w:r>
    </w:p>
    <w:p w14:paraId="0B50745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5be</w:t>
      </w:r>
    </w:p>
    <w:p w14:paraId="288B240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583</w:t>
      </w:r>
    </w:p>
    <w:p w14:paraId="7CF25A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549</w:t>
      </w:r>
    </w:p>
    <w:p w14:paraId="788A2D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511</w:t>
      </w:r>
    </w:p>
    <w:p w14:paraId="67F599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4d9</w:t>
      </w:r>
    </w:p>
    <w:p w14:paraId="5411B3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4a3</w:t>
      </w:r>
    </w:p>
    <w:p w14:paraId="462710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46e</w:t>
      </w:r>
    </w:p>
    <w:p w14:paraId="63A357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43a</w:t>
      </w:r>
    </w:p>
    <w:p w14:paraId="0C6FE1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407</w:t>
      </w:r>
    </w:p>
    <w:p w14:paraId="3B1AA3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3d6</w:t>
      </w:r>
    </w:p>
    <w:p w14:paraId="080E43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3a6</w:t>
      </w:r>
    </w:p>
    <w:p w14:paraId="264772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377</w:t>
      </w:r>
    </w:p>
    <w:p w14:paraId="1E11E7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349</w:t>
      </w:r>
    </w:p>
    <w:p w14:paraId="2FE883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31c</w:t>
      </w:r>
    </w:p>
    <w:p w14:paraId="060ED6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2f1</w:t>
      </w:r>
    </w:p>
    <w:p w14:paraId="0252BD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2c6</w:t>
      </w:r>
    </w:p>
    <w:p w14:paraId="3B351C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29d</w:t>
      </w:r>
    </w:p>
    <w:p w14:paraId="7F921E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276</w:t>
      </w:r>
    </w:p>
    <w:p w14:paraId="239DB6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24f</w:t>
      </w:r>
    </w:p>
    <w:p w14:paraId="7468EE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22a</w:t>
      </w:r>
    </w:p>
    <w:p w14:paraId="788F24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205</w:t>
      </w:r>
    </w:p>
    <w:p w14:paraId="2688C9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1e2</w:t>
      </w:r>
    </w:p>
    <w:p w14:paraId="6899BF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1c1</w:t>
      </w:r>
    </w:p>
    <w:p w14:paraId="6D508A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1a0</w:t>
      </w:r>
    </w:p>
    <w:p w14:paraId="45EE0B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181</w:t>
      </w:r>
    </w:p>
    <w:p w14:paraId="583075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163</w:t>
      </w:r>
    </w:p>
    <w:p w14:paraId="56159E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146</w:t>
      </w:r>
    </w:p>
    <w:p w14:paraId="166F89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12a</w:t>
      </w:r>
    </w:p>
    <w:p w14:paraId="4FF1E8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110</w:t>
      </w:r>
    </w:p>
    <w:p w14:paraId="0E824D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w:t>
      </w:r>
    </w:p>
    <w:p w14:paraId="37DD58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w:t>
      </w:r>
    </w:p>
    <w:p w14:paraId="41AA16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c8</w:t>
      </w:r>
    </w:p>
    <w:p w14:paraId="351CDE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b2</w:t>
      </w:r>
    </w:p>
    <w:p w14:paraId="2F87C5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9e</w:t>
      </w:r>
    </w:p>
    <w:p w14:paraId="06C2B1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8b</w:t>
      </w:r>
    </w:p>
    <w:p w14:paraId="761415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79</w:t>
      </w:r>
    </w:p>
    <w:p w14:paraId="7B92E0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68</w:t>
      </w:r>
    </w:p>
    <w:p w14:paraId="4CB3F8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59</w:t>
      </w:r>
    </w:p>
    <w:p w14:paraId="2F5EF8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4b</w:t>
      </w:r>
    </w:p>
    <w:p w14:paraId="697995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w:t>
      </w:r>
    </w:p>
    <w:p w14:paraId="786EC8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32</w:t>
      </w:r>
    </w:p>
    <w:p w14:paraId="4CFFCC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w:t>
      </w:r>
    </w:p>
    <w:p w14:paraId="0C66DD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w:t>
      </w:r>
    </w:p>
    <w:p w14:paraId="6153D7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w:t>
      </w:r>
    </w:p>
    <w:p w14:paraId="688B6B2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w:t>
      </w:r>
    </w:p>
    <w:p w14:paraId="479BA0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w:t>
      </w:r>
    </w:p>
    <w:p w14:paraId="3856D7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w:t>
      </w:r>
    </w:p>
    <w:p w14:paraId="769AFF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2</w:t>
      </w:r>
    </w:p>
    <w:p w14:paraId="335ACE0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w:t>
      </w:r>
    </w:p>
    <w:p w14:paraId="3D9F6D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w:t>
      </w:r>
    </w:p>
    <w:p w14:paraId="2827DC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w:t>
      </w:r>
    </w:p>
    <w:p w14:paraId="1C3C2A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w:t>
      </w:r>
    </w:p>
    <w:p w14:paraId="4B2437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w:t>
      </w:r>
    </w:p>
    <w:p w14:paraId="477748C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w:t>
      </w:r>
    </w:p>
    <w:p w14:paraId="463099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w:t>
      </w:r>
    </w:p>
    <w:p w14:paraId="516EFA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w:t>
      </w:r>
    </w:p>
    <w:p w14:paraId="297AA8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w:t>
      </w:r>
    </w:p>
    <w:p w14:paraId="6190955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w:t>
      </w:r>
    </w:p>
    <w:p w14:paraId="02BDE9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32</w:t>
      </w:r>
    </w:p>
    <w:p w14:paraId="4AB569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w:t>
      </w:r>
    </w:p>
    <w:p w14:paraId="2C9DB5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4b</w:t>
      </w:r>
    </w:p>
    <w:p w14:paraId="394E000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59</w:t>
      </w:r>
    </w:p>
    <w:p w14:paraId="006440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68</w:t>
      </w:r>
    </w:p>
    <w:p w14:paraId="210EF39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79</w:t>
      </w:r>
    </w:p>
    <w:p w14:paraId="55A2CE2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8b</w:t>
      </w:r>
    </w:p>
    <w:p w14:paraId="61CC8E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9e</w:t>
      </w:r>
    </w:p>
    <w:p w14:paraId="7F71A2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b2</w:t>
      </w:r>
    </w:p>
    <w:p w14:paraId="45664C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c8</w:t>
      </w:r>
    </w:p>
    <w:p w14:paraId="008208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de</w:t>
      </w:r>
    </w:p>
    <w:p w14:paraId="179ADF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f6</w:t>
      </w:r>
    </w:p>
    <w:p w14:paraId="2B7B1E7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110</w:t>
      </w:r>
    </w:p>
    <w:p w14:paraId="2D4C787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12a</w:t>
      </w:r>
    </w:p>
    <w:p w14:paraId="69B706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146</w:t>
      </w:r>
    </w:p>
    <w:p w14:paraId="2D8314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163</w:t>
      </w:r>
    </w:p>
    <w:p w14:paraId="18BEAF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181</w:t>
      </w:r>
    </w:p>
    <w:p w14:paraId="6661DD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1a0</w:t>
      </w:r>
    </w:p>
    <w:p w14:paraId="536F44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1c1</w:t>
      </w:r>
    </w:p>
    <w:p w14:paraId="6EB3B3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1e2</w:t>
      </w:r>
    </w:p>
    <w:p w14:paraId="7F0C58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205</w:t>
      </w:r>
    </w:p>
    <w:p w14:paraId="179A1F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22a</w:t>
      </w:r>
    </w:p>
    <w:p w14:paraId="0EB437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24f</w:t>
      </w:r>
    </w:p>
    <w:p w14:paraId="32B26A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276</w:t>
      </w:r>
    </w:p>
    <w:p w14:paraId="01B77D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29d</w:t>
      </w:r>
    </w:p>
    <w:p w14:paraId="7752D73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2c6</w:t>
      </w:r>
    </w:p>
    <w:p w14:paraId="40167F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2f1</w:t>
      </w:r>
    </w:p>
    <w:p w14:paraId="3A353F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31c</w:t>
      </w:r>
    </w:p>
    <w:p w14:paraId="27DD33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349</w:t>
      </w:r>
    </w:p>
    <w:p w14:paraId="6C0021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377</w:t>
      </w:r>
    </w:p>
    <w:p w14:paraId="5C227B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3a6</w:t>
      </w:r>
    </w:p>
    <w:p w14:paraId="31DE63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3d6</w:t>
      </w:r>
    </w:p>
    <w:p w14:paraId="3B9329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407</w:t>
      </w:r>
    </w:p>
    <w:p w14:paraId="17BC5D7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43a</w:t>
      </w:r>
    </w:p>
    <w:p w14:paraId="305A55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46e</w:t>
      </w:r>
    </w:p>
    <w:p w14:paraId="147EB8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4a3</w:t>
      </w:r>
    </w:p>
    <w:p w14:paraId="5C7CF2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4d9</w:t>
      </w:r>
    </w:p>
    <w:p w14:paraId="405F55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511</w:t>
      </w:r>
    </w:p>
    <w:p w14:paraId="2456B2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549</w:t>
      </w:r>
    </w:p>
    <w:p w14:paraId="2CFA48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583</w:t>
      </w:r>
    </w:p>
    <w:p w14:paraId="18B6D9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5be</w:t>
      </w:r>
    </w:p>
    <w:p w14:paraId="39D121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5fa</w:t>
      </w:r>
    </w:p>
    <w:p w14:paraId="270A442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637</w:t>
      </w:r>
    </w:p>
    <w:p w14:paraId="4FE5A3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676</w:t>
      </w:r>
    </w:p>
    <w:p w14:paraId="37BC42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6b5</w:t>
      </w:r>
    </w:p>
    <w:p w14:paraId="4C4A4C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6f6</w:t>
      </w:r>
    </w:p>
    <w:p w14:paraId="5970AF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738</w:t>
      </w:r>
    </w:p>
    <w:p w14:paraId="53193E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77b</w:t>
      </w:r>
    </w:p>
    <w:p w14:paraId="0A8F2C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7c0</w:t>
      </w:r>
    </w:p>
    <w:p w14:paraId="319D1D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805</w:t>
      </w:r>
    </w:p>
    <w:p w14:paraId="73720E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84c</w:t>
      </w:r>
    </w:p>
    <w:p w14:paraId="79A3AD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894</w:t>
      </w:r>
    </w:p>
    <w:p w14:paraId="1753499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8dd</w:t>
      </w:r>
    </w:p>
    <w:p w14:paraId="713A00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927</w:t>
      </w:r>
    </w:p>
    <w:p w14:paraId="593759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972</w:t>
      </w:r>
    </w:p>
    <w:p w14:paraId="3B73B5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9be</w:t>
      </w:r>
    </w:p>
    <w:p w14:paraId="611897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a0c</w:t>
      </w:r>
    </w:p>
    <w:p w14:paraId="077CC4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a5a</w:t>
      </w:r>
    </w:p>
    <w:p w14:paraId="58945FAC"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aaa</w:t>
      </w:r>
      <w:proofErr w:type="spellEnd"/>
    </w:p>
    <w:p w14:paraId="4F274198"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afb</w:t>
      </w:r>
      <w:proofErr w:type="spellEnd"/>
    </w:p>
    <w:p w14:paraId="300C44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b4d</w:t>
      </w:r>
    </w:p>
    <w:p w14:paraId="61AFAB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ba0</w:t>
      </w:r>
    </w:p>
    <w:p w14:paraId="2B6156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bf5</w:t>
      </w:r>
    </w:p>
    <w:p w14:paraId="50326B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c4a</w:t>
      </w:r>
    </w:p>
    <w:p w14:paraId="3954330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ca1</w:t>
      </w:r>
    </w:p>
    <w:p w14:paraId="6E3729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cf8</w:t>
      </w:r>
    </w:p>
    <w:p w14:paraId="554995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d51</w:t>
      </w:r>
    </w:p>
    <w:p w14:paraId="02EBA9F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dab</w:t>
      </w:r>
    </w:p>
    <w:p w14:paraId="25E38C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e06</w:t>
      </w:r>
    </w:p>
    <w:p w14:paraId="258907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e62</w:t>
      </w:r>
    </w:p>
    <w:p w14:paraId="14EC5287"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ebf</w:t>
      </w:r>
      <w:proofErr w:type="spellEnd"/>
    </w:p>
    <w:p w14:paraId="4926D3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f1d</w:t>
      </w:r>
    </w:p>
    <w:p w14:paraId="718989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f7c</w:t>
      </w:r>
    </w:p>
    <w:p w14:paraId="446F1D0C" w14:textId="77777777" w:rsidR="00270784" w:rsidRPr="00270784" w:rsidRDefault="00270784" w:rsidP="00270784">
      <w:pPr>
        <w:rPr>
          <w:rFonts w:ascii="Courier New" w:hAnsi="Courier New" w:cs="Courier New"/>
          <w:sz w:val="20"/>
          <w:szCs w:val="20"/>
        </w:rPr>
      </w:pPr>
      <w:proofErr w:type="spellStart"/>
      <w:r w:rsidRPr="00270784">
        <w:rPr>
          <w:rFonts w:ascii="Courier New" w:hAnsi="Courier New" w:cs="Courier New"/>
          <w:sz w:val="20"/>
          <w:szCs w:val="20"/>
        </w:rPr>
        <w:t>fdd</w:t>
      </w:r>
      <w:proofErr w:type="spellEnd"/>
    </w:p>
    <w:p w14:paraId="75BA36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103e</w:t>
      </w:r>
    </w:p>
    <w:p w14:paraId="03DC7B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10a1</w:t>
      </w:r>
    </w:p>
    <w:p w14:paraId="3C8447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1105</w:t>
      </w:r>
    </w:p>
    <w:p w14:paraId="39BF54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1169</w:t>
      </w:r>
    </w:p>
    <w:p w14:paraId="7C16AE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11cf</w:t>
      </w:r>
    </w:p>
    <w:p w14:paraId="0D30E9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1236</w:t>
      </w:r>
    </w:p>
    <w:p w14:paraId="2889D3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129e</w:t>
      </w:r>
    </w:p>
    <w:p w14:paraId="4A718F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1307</w:t>
      </w:r>
    </w:p>
    <w:p w14:paraId="019756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1371</w:t>
      </w:r>
    </w:p>
    <w:p w14:paraId="25E913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13dc</w:t>
      </w:r>
    </w:p>
    <w:p w14:paraId="79AC03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1448</w:t>
      </w:r>
    </w:p>
    <w:p w14:paraId="5721EC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14b5</w:t>
      </w:r>
    </w:p>
    <w:p w14:paraId="4B6E1B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1523</w:t>
      </w:r>
    </w:p>
    <w:p w14:paraId="5A1DA9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1592</w:t>
      </w:r>
    </w:p>
    <w:p w14:paraId="3EEE8D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1603</w:t>
      </w:r>
    </w:p>
    <w:p w14:paraId="60B4E6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1674</w:t>
      </w:r>
    </w:p>
    <w:p w14:paraId="1708A8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16e6</w:t>
      </w:r>
    </w:p>
    <w:p w14:paraId="42290A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1759</w:t>
      </w:r>
    </w:p>
    <w:p w14:paraId="3B7F4B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17ce</w:t>
      </w:r>
    </w:p>
    <w:p w14:paraId="1D8DE1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1843</w:t>
      </w:r>
    </w:p>
    <w:p w14:paraId="6715CB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18b9</w:t>
      </w:r>
    </w:p>
    <w:p w14:paraId="4A3A7F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1930</w:t>
      </w:r>
    </w:p>
    <w:p w14:paraId="4143D7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19a9</w:t>
      </w:r>
    </w:p>
    <w:p w14:paraId="62BD47C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1a22</w:t>
      </w:r>
    </w:p>
    <w:p w14:paraId="1278496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1a9c</w:t>
      </w:r>
    </w:p>
    <w:p w14:paraId="2BA3FA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1b17</w:t>
      </w:r>
    </w:p>
    <w:p w14:paraId="4CBFD9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1b94</w:t>
      </w:r>
    </w:p>
    <w:p w14:paraId="771238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1c11</w:t>
      </w:r>
    </w:p>
    <w:p w14:paraId="1103E4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1c8f</w:t>
      </w:r>
    </w:p>
    <w:p w14:paraId="5D6F93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1d0e</w:t>
      </w:r>
    </w:p>
    <w:p w14:paraId="1C685BD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1d8e</w:t>
      </w:r>
    </w:p>
    <w:p w14:paraId="6A9841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1e0f</w:t>
      </w:r>
    </w:p>
    <w:p w14:paraId="6E0E7D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1e91</w:t>
      </w:r>
    </w:p>
    <w:p w14:paraId="3CF9C5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1f14</w:t>
      </w:r>
    </w:p>
    <w:p w14:paraId="552047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1f97</w:t>
      </w:r>
    </w:p>
    <w:p w14:paraId="5276E1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201c</w:t>
      </w:r>
    </w:p>
    <w:p w14:paraId="35B77E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20a2</w:t>
      </w:r>
    </w:p>
    <w:p w14:paraId="5B7D72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2128</w:t>
      </w:r>
    </w:p>
    <w:p w14:paraId="76AA356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21b0</w:t>
      </w:r>
    </w:p>
    <w:p w14:paraId="7ACFB8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2238</w:t>
      </w:r>
    </w:p>
    <w:p w14:paraId="0DD9E86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22c2</w:t>
      </w:r>
    </w:p>
    <w:p w14:paraId="7BB463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234c</w:t>
      </w:r>
    </w:p>
    <w:p w14:paraId="52636B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23d7</w:t>
      </w:r>
    </w:p>
    <w:p w14:paraId="4B0EDB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2463</w:t>
      </w:r>
    </w:p>
    <w:p w14:paraId="1413B1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24f0</w:t>
      </w:r>
    </w:p>
    <w:p w14:paraId="5294F2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257d</w:t>
      </w:r>
    </w:p>
    <w:p w14:paraId="3728D7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260c</w:t>
      </w:r>
    </w:p>
    <w:p w14:paraId="34F318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269b</w:t>
      </w:r>
    </w:p>
    <w:p w14:paraId="6D0ED9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272c</w:t>
      </w:r>
    </w:p>
    <w:p w14:paraId="6DAA2C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27bd</w:t>
      </w:r>
    </w:p>
    <w:p w14:paraId="3484B2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284f</w:t>
      </w:r>
    </w:p>
    <w:p w14:paraId="61CB1F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28e2</w:t>
      </w:r>
    </w:p>
    <w:p w14:paraId="488D45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2976</w:t>
      </w:r>
    </w:p>
    <w:p w14:paraId="6EBFFA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2a0a</w:t>
      </w:r>
    </w:p>
    <w:p w14:paraId="560B07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2aa0</w:t>
      </w:r>
    </w:p>
    <w:p w14:paraId="001A88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2b36</w:t>
      </w:r>
    </w:p>
    <w:p w14:paraId="14FBAC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2bcd</w:t>
      </w:r>
    </w:p>
    <w:p w14:paraId="1607F5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2c65</w:t>
      </w:r>
    </w:p>
    <w:p w14:paraId="4A5704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2cfd</w:t>
      </w:r>
    </w:p>
    <w:p w14:paraId="075FCC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2d97</w:t>
      </w:r>
    </w:p>
    <w:p w14:paraId="013608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2e31</w:t>
      </w:r>
    </w:p>
    <w:p w14:paraId="10F0C57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2ecc</w:t>
      </w:r>
    </w:p>
    <w:p w14:paraId="7FD4D5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2f68</w:t>
      </w:r>
    </w:p>
    <w:p w14:paraId="2305EE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3004</w:t>
      </w:r>
    </w:p>
    <w:p w14:paraId="3590ED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30a2</w:t>
      </w:r>
    </w:p>
    <w:p w14:paraId="13F71D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3140</w:t>
      </w:r>
    </w:p>
    <w:p w14:paraId="0A3A91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31df</w:t>
      </w:r>
    </w:p>
    <w:p w14:paraId="03DA73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327e</w:t>
      </w:r>
    </w:p>
    <w:p w14:paraId="6E9ABE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331f</w:t>
      </w:r>
    </w:p>
    <w:p w14:paraId="41937A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33c0</w:t>
      </w:r>
    </w:p>
    <w:p w14:paraId="51DCC7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3462</w:t>
      </w:r>
    </w:p>
    <w:p w14:paraId="1DD0E1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3504</w:t>
      </w:r>
    </w:p>
    <w:p w14:paraId="716257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35a8</w:t>
      </w:r>
    </w:p>
    <w:p w14:paraId="64B50B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364c</w:t>
      </w:r>
    </w:p>
    <w:p w14:paraId="109221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36f0</w:t>
      </w:r>
    </w:p>
    <w:p w14:paraId="51283C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3796</w:t>
      </w:r>
    </w:p>
    <w:p w14:paraId="0F99376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383c</w:t>
      </w:r>
    </w:p>
    <w:p w14:paraId="03EE64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38e3</w:t>
      </w:r>
    </w:p>
    <w:p w14:paraId="6B904B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398a</w:t>
      </w:r>
    </w:p>
    <w:p w14:paraId="19BE57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3a33</w:t>
      </w:r>
    </w:p>
    <w:p w14:paraId="3627536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3adb</w:t>
      </w:r>
    </w:p>
    <w:p w14:paraId="1DB66B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3b85</w:t>
      </w:r>
    </w:p>
    <w:p w14:paraId="7A38C85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3c2f</w:t>
      </w:r>
    </w:p>
    <w:p w14:paraId="6F6AE5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3cda</w:t>
      </w:r>
    </w:p>
    <w:p w14:paraId="72FC2A3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3d86</w:t>
      </w:r>
    </w:p>
    <w:p w14:paraId="4EEDA1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3e32</w:t>
      </w:r>
    </w:p>
    <w:p w14:paraId="0D6169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3ede</w:t>
      </w:r>
    </w:p>
    <w:p w14:paraId="6D0A0E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3f8c</w:t>
      </w:r>
    </w:p>
    <w:p w14:paraId="35CE6D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403a</w:t>
      </w:r>
    </w:p>
    <w:p w14:paraId="4B5AE8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40e8</w:t>
      </w:r>
    </w:p>
    <w:p w14:paraId="7988BA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4198</w:t>
      </w:r>
    </w:p>
    <w:p w14:paraId="0D5DBE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4248</w:t>
      </w:r>
    </w:p>
    <w:p w14:paraId="606051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42f8</w:t>
      </w:r>
    </w:p>
    <w:p w14:paraId="6A25F0F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43a9</w:t>
      </w:r>
    </w:p>
    <w:p w14:paraId="4C99B3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445b</w:t>
      </w:r>
    </w:p>
    <w:p w14:paraId="3F7CC7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450d</w:t>
      </w:r>
    </w:p>
    <w:p w14:paraId="310526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45c0</w:t>
      </w:r>
    </w:p>
    <w:p w14:paraId="2D9DBA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4673</w:t>
      </w:r>
    </w:p>
    <w:p w14:paraId="171889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4727</w:t>
      </w:r>
    </w:p>
    <w:p w14:paraId="236E8C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47db</w:t>
      </w:r>
    </w:p>
    <w:p w14:paraId="62FDC1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4890</w:t>
      </w:r>
    </w:p>
    <w:p w14:paraId="3BEAB7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4946</w:t>
      </w:r>
    </w:p>
    <w:p w14:paraId="367FED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49fc</w:t>
      </w:r>
    </w:p>
    <w:p w14:paraId="64B65F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4ab2</w:t>
      </w:r>
    </w:p>
    <w:p w14:paraId="437F24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4b69</w:t>
      </w:r>
    </w:p>
    <w:p w14:paraId="7FA0EA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4c21</w:t>
      </w:r>
    </w:p>
    <w:p w14:paraId="5B5D91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4cd9</w:t>
      </w:r>
    </w:p>
    <w:p w14:paraId="2FAC1D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4d91</w:t>
      </w:r>
    </w:p>
    <w:p w14:paraId="78F1D9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4e4a</w:t>
      </w:r>
    </w:p>
    <w:p w14:paraId="713C98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4f04</w:t>
      </w:r>
    </w:p>
    <w:p w14:paraId="3CBF1E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4fbe</w:t>
      </w:r>
    </w:p>
    <w:p w14:paraId="0AF79F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5078</w:t>
      </w:r>
    </w:p>
    <w:p w14:paraId="58C09B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5133</w:t>
      </w:r>
    </w:p>
    <w:p w14:paraId="700AFC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51ef</w:t>
      </w:r>
    </w:p>
    <w:p w14:paraId="7078377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52aa</w:t>
      </w:r>
    </w:p>
    <w:p w14:paraId="4EF58F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5367</w:t>
      </w:r>
    </w:p>
    <w:p w14:paraId="3D94BA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5423</w:t>
      </w:r>
    </w:p>
    <w:p w14:paraId="0DB19F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54e0</w:t>
      </w:r>
    </w:p>
    <w:p w14:paraId="724EF5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559e</w:t>
      </w:r>
    </w:p>
    <w:p w14:paraId="5A1E68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565c</w:t>
      </w:r>
    </w:p>
    <w:p w14:paraId="5B9040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571a</w:t>
      </w:r>
    </w:p>
    <w:p w14:paraId="480260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57d9</w:t>
      </w:r>
    </w:p>
    <w:p w14:paraId="1E301B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5898</w:t>
      </w:r>
    </w:p>
    <w:p w14:paraId="3698FB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5958</w:t>
      </w:r>
    </w:p>
    <w:p w14:paraId="25EA45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5a17</w:t>
      </w:r>
    </w:p>
    <w:p w14:paraId="278939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5ad8</w:t>
      </w:r>
    </w:p>
    <w:p w14:paraId="56703B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5b98</w:t>
      </w:r>
    </w:p>
    <w:p w14:paraId="2A96EB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5c59</w:t>
      </w:r>
    </w:p>
    <w:p w14:paraId="7ACC85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5d1a</w:t>
      </w:r>
    </w:p>
    <w:p w14:paraId="13329A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5ddc</w:t>
      </w:r>
    </w:p>
    <w:p w14:paraId="175F91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5e9e</w:t>
      </w:r>
    </w:p>
    <w:p w14:paraId="484C6F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5f60</w:t>
      </w:r>
    </w:p>
    <w:p w14:paraId="37568C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6023</w:t>
      </w:r>
    </w:p>
    <w:p w14:paraId="0E60A3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60e6</w:t>
      </w:r>
    </w:p>
    <w:p w14:paraId="2C7D2F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61a9</w:t>
      </w:r>
    </w:p>
    <w:p w14:paraId="59993B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626c</w:t>
      </w:r>
    </w:p>
    <w:p w14:paraId="669471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6330</w:t>
      </w:r>
    </w:p>
    <w:p w14:paraId="67C512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63f4</w:t>
      </w:r>
    </w:p>
    <w:p w14:paraId="0E560B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64b8</w:t>
      </w:r>
    </w:p>
    <w:p w14:paraId="160DBD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657d</w:t>
      </w:r>
    </w:p>
    <w:p w14:paraId="2832C2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6642</w:t>
      </w:r>
    </w:p>
    <w:p w14:paraId="3E6A35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6707</w:t>
      </w:r>
    </w:p>
    <w:p w14:paraId="0B8250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67cc</w:t>
      </w:r>
    </w:p>
    <w:p w14:paraId="215EAB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6892</w:t>
      </w:r>
    </w:p>
    <w:p w14:paraId="47D720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6958</w:t>
      </w:r>
    </w:p>
    <w:p w14:paraId="2318B5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6a1e</w:t>
      </w:r>
    </w:p>
    <w:p w14:paraId="05E81B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6ae4</w:t>
      </w:r>
    </w:p>
    <w:p w14:paraId="34826F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6baa</w:t>
      </w:r>
    </w:p>
    <w:p w14:paraId="0AFBE5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6c71</w:t>
      </w:r>
    </w:p>
    <w:p w14:paraId="7CA7F55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6d38</w:t>
      </w:r>
    </w:p>
    <w:p w14:paraId="527B16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6dfe</w:t>
      </w:r>
    </w:p>
    <w:p w14:paraId="57281E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6ec6</w:t>
      </w:r>
    </w:p>
    <w:p w14:paraId="3914F0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6f8d</w:t>
      </w:r>
    </w:p>
    <w:p w14:paraId="73527F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7054</w:t>
      </w:r>
    </w:p>
    <w:p w14:paraId="3EEB81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711c</w:t>
      </w:r>
    </w:p>
    <w:p w14:paraId="6BD1DA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71e4</w:t>
      </w:r>
    </w:p>
    <w:p w14:paraId="6CBD92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72ac</w:t>
      </w:r>
    </w:p>
    <w:p w14:paraId="3FA854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7374</w:t>
      </w:r>
    </w:p>
    <w:p w14:paraId="37ADE7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743c</w:t>
      </w:r>
    </w:p>
    <w:p w14:paraId="259B71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7504</w:t>
      </w:r>
    </w:p>
    <w:p w14:paraId="575501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75cd</w:t>
      </w:r>
    </w:p>
    <w:p w14:paraId="7327E7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7695</w:t>
      </w:r>
    </w:p>
    <w:p w14:paraId="5CDD0C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775e</w:t>
      </w:r>
    </w:p>
    <w:p w14:paraId="27282D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7826</w:t>
      </w:r>
    </w:p>
    <w:p w14:paraId="4B70FD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78ef</w:t>
      </w:r>
    </w:p>
    <w:p w14:paraId="48BC68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79b8</w:t>
      </w:r>
    </w:p>
    <w:p w14:paraId="7EF1E7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7a81</w:t>
      </w:r>
    </w:p>
    <w:p w14:paraId="214F40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7b49</w:t>
      </w:r>
    </w:p>
    <w:p w14:paraId="787535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7c12</w:t>
      </w:r>
    </w:p>
    <w:p w14:paraId="438927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7cdb</w:t>
      </w:r>
    </w:p>
    <w:p w14:paraId="7FC8C3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7da4</w:t>
      </w:r>
    </w:p>
    <w:p w14:paraId="53EDED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7e6d</w:t>
      </w:r>
    </w:p>
    <w:p w14:paraId="536308FE" w14:textId="168E7571" w:rsidR="00270784" w:rsidRDefault="00270784" w:rsidP="00270784">
      <w:pPr>
        <w:rPr>
          <w:rFonts w:ascii="Courier New" w:hAnsi="Courier New" w:cs="Courier New"/>
          <w:sz w:val="20"/>
          <w:szCs w:val="20"/>
        </w:rPr>
      </w:pPr>
      <w:r w:rsidRPr="00270784">
        <w:rPr>
          <w:rFonts w:ascii="Courier New" w:hAnsi="Courier New" w:cs="Courier New"/>
          <w:sz w:val="20"/>
          <w:szCs w:val="20"/>
        </w:rPr>
        <w:t>7f36</w:t>
      </w:r>
    </w:p>
    <w:p w14:paraId="0ED1AB4E" w14:textId="77777777" w:rsidR="00270784" w:rsidRPr="00270784" w:rsidRDefault="00270784" w:rsidP="00270784">
      <w:pPr>
        <w:rPr>
          <w:rFonts w:ascii="Courier New" w:hAnsi="Courier New" w:cs="Courier New"/>
          <w:sz w:val="20"/>
          <w:szCs w:val="20"/>
        </w:rPr>
      </w:pPr>
      <w:r>
        <w:rPr>
          <w:rFonts w:ascii="Courier New" w:hAnsi="Courier New" w:cs="Courier New"/>
          <w:b/>
          <w:bCs/>
          <w:sz w:val="20"/>
          <w:szCs w:val="20"/>
        </w:rPr>
        <w:t>Triangular Wave</w:t>
      </w:r>
      <w:r>
        <w:rPr>
          <w:rFonts w:ascii="Courier New" w:hAnsi="Courier New" w:cs="Courier New"/>
          <w:b/>
          <w:bCs/>
          <w:sz w:val="20"/>
          <w:szCs w:val="20"/>
        </w:rPr>
        <w:br/>
      </w:r>
      <w:r w:rsidRPr="00270784">
        <w:rPr>
          <w:rFonts w:ascii="Courier New" w:hAnsi="Courier New" w:cs="Courier New"/>
          <w:sz w:val="20"/>
          <w:szCs w:val="20"/>
        </w:rPr>
        <w:t>0000</w:t>
      </w:r>
    </w:p>
    <w:p w14:paraId="1CA578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30009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7D15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0B6CC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FDE54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4DB2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2D618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7697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29662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E4020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D1C46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BD50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C6B0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67A2C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7FAA3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56639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DC932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AA83C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31893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0CEA0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1DF31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A834A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D263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2D85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869E1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10CD0D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B45A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90ACD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E7869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1C7DD4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255AA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B8910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45139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280F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AEFB8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982D2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ABFA1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4ABE7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1DD54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F1FB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83E42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7797A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4ABE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0716C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4ED1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D7A4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7DDC9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285F5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82BF0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8C7C2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28E6C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E603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F1D85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A974C6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959E6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8F25E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5139F1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CCB1E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68A8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5024E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4812B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5A7421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434F2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E3C872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31A1A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B7DE5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E658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E383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54B56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64CF0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0AAA1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CFF66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100E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C181E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464DCA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C70C5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644E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C184E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B7BB3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39FDE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2A96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7D20D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0563C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62F8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E1CB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35B60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3950C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809577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6DEC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9288D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3B83D4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E14D6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7FF9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2896EE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3FB3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3E14D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56F06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4EA1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839D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240CD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B22CF5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790F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4548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04E9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7A23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4A54A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41C44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B8AD7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871CE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17930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700D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5B329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41C2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6D480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5417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0753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E0832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7E34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3ADF0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F6BD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ECB92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2C1BE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DBDE1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890EF1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B31A6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0ACDE9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87AFB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15B5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8EB40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268F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554B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12E15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00399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292C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9FC5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76DED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F4DBC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584E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AB89E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B1CF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7DF2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DB111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2C06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7F711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C6515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CF147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F44AA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85FBE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C1120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824CD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6F78C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1D728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3B9F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86F9C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E01A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6398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E8CC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14F866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89010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9C740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F663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6618A0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6F9BE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617EE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F2545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3EF83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68344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4F4D2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F2971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FE3A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B0E99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35B9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2101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F55D5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F5D8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48DF7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4F24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82E94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E15F99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15B7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83738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6D91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B7B778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A5B8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97AE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01AC6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E50DF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F8DD6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F5986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68848F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777E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32BE5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5FF41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8459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C6C87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A9D27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A0224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F37C25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2857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B3C0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E8CC6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F6E3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488AC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A4D95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D634B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565C7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9312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30D0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8B2631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E9077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7536B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66002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C43DA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213B4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9109D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D77E4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B8DFB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0F442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5B156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F48BB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4542D9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0C66DD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14AFA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47D57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79EAD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D6ACA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4F4ADF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C1B8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7CF67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AB90C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8187C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E7B4D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B5DF2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E2A30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39CA7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BC4D9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9E789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29B30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6AB59C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6A0CB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1AF29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DE0F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CF2BF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9777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8D776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CE425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75D7D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EE58F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C860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D3AB2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FD5E2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B6F5A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9E0F7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367D47D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3962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787F4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C639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098E1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3FFA6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1A6BF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4FE36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78C98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7CDDC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F9EEA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E99A63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78BBC7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6CA0B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2A16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9B7F81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1B5DF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9446F5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170BC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CFBFD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A4174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C29D6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C1F6E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CE478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3E02D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A4BC4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CBFC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79E8B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86155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91F87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98D4E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13D3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2C9B34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4C64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2A5B7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7715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7F4B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F6EFC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FE7FE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214DE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A38D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E81AA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F8299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0495B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93E02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AF8DC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830AC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E6840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083D2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39EC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4597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9DD70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4161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474B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C25E7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540FE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973DD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040CA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6718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1295C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ADF4B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686D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84BB4F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B694C7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41A7D6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EE5D2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1BEAC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ADC26C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AC94E6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7D1AD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FF5F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D0E9C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49978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EB8B8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F8FE28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F196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81E0D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3EDA31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E9768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19E3A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E3544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7F19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2F11D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186A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EC01F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B9199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BCDBC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EBBE3C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1D2A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EEC6E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588D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42E9D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9110C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E2719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CFCFE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0AC2A5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57E14D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956F3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CEED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87BC2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ED788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A46C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7F5C2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2944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C3F422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D8D7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D648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BAB6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6EBB2E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B3AA6C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1DD5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8F81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76C57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26B5F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C3DCC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CD36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B959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ABA53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0ED48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F9BE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0778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2B04E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C3E5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654A9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9058E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4430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0788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0CC3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64BAFB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450D2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BA730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802D9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5830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25309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69870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11C86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E65308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B031E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1C853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D3E310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5EB50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F7293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8C81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E52B0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53B946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B989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E4F7D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404BC1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4B06ED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F98CF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452A27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3054A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62C49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C194EF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1F62F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C9739F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0972B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26B6E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E8141F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FCC11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52C61A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4E63E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0B03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19F35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3C448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C235F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406D9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C943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3F55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9CA91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B2D7C2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B0162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F37282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20C8B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65A43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FD4D9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9BBAD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85C4F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87243C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29F3AF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1A580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4645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3D642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BB4D5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59388C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7F329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9129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9E0EB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4C7EE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50B7F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53141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DA591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13D3AF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AFE17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DD615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7EB34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549BE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17A6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B625F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7EF74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860B65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13EEC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60CC1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26F4B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A3617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0DF49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10B1F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2BDC0F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4A1A44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827B6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68943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AE2C65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8E03C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815B2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692A9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36B64C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A06346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B164F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FE79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A7E79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162F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B37E31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0EE7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8D701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6B705B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076D9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A7FB9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1080F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D3ABD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19287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7D67E6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60462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13160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E3D39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DC603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06FF5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23A1D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A82E02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9DDEF1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22A3B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93F85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4F842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31802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B33DB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F81C59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4086FDB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5C01B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05F0307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A8075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D15D2D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947AC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3DB53F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6D52DE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F33B65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DE7A2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5A47EE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0000</w:t>
      </w:r>
    </w:p>
    <w:p w14:paraId="149782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137FA5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0000</w:t>
      </w:r>
    </w:p>
    <w:p w14:paraId="230EC0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800E0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4BB97D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BD0E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EEB37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B3CD9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CE237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D8289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E8E7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913519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52ECF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FD9395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7941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5D0D56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796ED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115E3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95786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DDA0EE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17A9D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807215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49702A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4EEB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EBFF86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5A9DA7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2FE1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7E6E6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3099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8F76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1C655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D3A1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11EB736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B703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81A5B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62660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5E1B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A477B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5317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5BEA5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DCEBF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F98AB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F7DD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60BE4E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158B8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3A041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608CF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B0F47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42702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78FAEE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E3645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1A57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488A4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1E3B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D981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380C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5619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D147F7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66A43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5B164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15874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987D4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AEFC5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B65B2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0779B0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26C30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875B4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C6E0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29FA9F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248B1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9E10C6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9A5AE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43475F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B9E63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65F70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65A4E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17901E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A4B09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B88D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20A06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59D82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9932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E3BCC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7262C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E77E08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7EE770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25876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6BD25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15D3E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1304D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511CF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743C9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E8F79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122CF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F7B250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248D8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3F9A5D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0138CE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91024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44B7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639135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6A7A8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8FB038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C3B3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ED5A4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50830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64BF6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4927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07FA5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FD89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890D7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7A942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37322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F61B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68F18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A98A56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D0DF5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B7DBF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21DB1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832DD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26563D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B3B5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570C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198CD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E1FC1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351259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1D38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AFD1F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3BB3E8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FF569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4D51D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EDFDE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D5DE8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6A9CF9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B8DF7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4E589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8A9B4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18376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B6704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A213B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F4E4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8F7D97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75E638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B1DF0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69CE4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F051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8091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58DB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F4CD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183DC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A9E26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3FBFE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8B0D1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56E07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EE9C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20382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B345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770569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BB690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5D39BA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220745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BF7FA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4DC8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A0793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FC35E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51A33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2BF8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6F214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1686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2FC3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5B10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A380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7DC7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58053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CE36A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61271F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CAAE26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2BC62C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276D8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A09A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34C247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B1E937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F0BE7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6B30A0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951D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C9EE7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729F2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F36898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A45CB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A417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C17E79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1C51D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057C71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21F32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1E5425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32F02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7590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38AD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6C726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6D08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BFD029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459D43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52F2F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2AF7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17352C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3B0A9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412E19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65D6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E187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102F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70C3F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F613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670B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E329FE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72E05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8518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C1BB9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BAD4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84CD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1C779F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A006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1BA9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A4A0E9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61DC9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7FB546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8713C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B1832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A5E07A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458202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D56E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E9D1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E27B92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4F70C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B1C8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5AE05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05D34D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C0B74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64502C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08865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B9D99D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82436B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0548B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6750F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3CFC37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489657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05A46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17FC8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E2F1C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074600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B9490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6A4CE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21530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04D8C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EFD7B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D77A7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57521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7AF4CC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5D6CB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7201D7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17438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586A8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F8264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FE152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390A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16212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A66F9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83AE4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5C14E8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EF6D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35B329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CAFAC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A6F3F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8D7A93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82A2B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2A8AE6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C3880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E94BD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34B9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0ACCE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80410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4B35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75A1E4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74788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E3CCA7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D2F6D6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F85CB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AE2DC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C4325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470FF2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CECF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F7B06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3767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28FBA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EF6460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8E8D76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79C5CF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4A8363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433DF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50A5D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9A71B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AE4C4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5420D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2164F3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CEA1AB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C0EE21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04C5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C0E39D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CE31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94D8BC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EF77B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741188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757B72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1B57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2F3B46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A5D76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E87340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3E4DA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DAB8D1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51A8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AC4A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18B930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8968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98AE05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FCCD2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FA141E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8696C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F8449E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11467F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6E5D7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7924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4830D8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2AB981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F76B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EC74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36442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E15D0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7BA3BE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997B9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126314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13E700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35D80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5078C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94DA8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90B7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4E51B1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44CDD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3DB694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6265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0CDFC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9643FD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5F1C24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B7910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3B42EAC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1364B4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F1F0D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B0C4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E672B9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70112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F42051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C94DD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FBD1EA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54EDB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D4DFC8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DD6C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0988A2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6F996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018F2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81386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0132E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AF0BFF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1021D2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2583B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F39CFF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EBA0D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586A3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93C9E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59A80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3238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8B6D6A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956203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81E730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2FFB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2DA13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1A925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4D6C4C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EBF95E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6E5A83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373FB4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37BF22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5061C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808C9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C9EE6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70E23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470483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28FF3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77777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23A4A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B709A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E0EF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5522D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CA802A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479BBB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D245F6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76C1A0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92E655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3F19CC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71976A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6E9F37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82E977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758BA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E7B037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41EEB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C6F923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F48F0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C317CB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189E7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72793E6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5C633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35809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36CAF7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956C2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E623BC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9B281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05CDCA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588FF2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3B06B6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1452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0B30E5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03A9C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38F62C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ECE399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883A23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CF385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555780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EBBB4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07B845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D91658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DF00CF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D2DFFF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C0EB2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C0A749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8277F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E541A2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7B7E1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BA210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368828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B63DE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163E78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40B5DFB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552A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A42DC3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207640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953A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801B25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424A30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C9020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04C4A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9CACE1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4509C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39FEFE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9C374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A617DB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9211BF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63AB2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4EF83B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39CFE4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8D42B8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E97DC2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E5776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2327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79C10C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3B89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C0BD94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D9C1C0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8EC86E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4FFE25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79A498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504269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B4991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71E7E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7CDB739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ED8747"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86B5D2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9E24B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97885A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FAB80E6"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17CEAB9"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04575B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C2351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7B890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A43901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CFB294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A6A823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31295DC"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B0BC18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D0C697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0375CD1"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66F07C3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2D93B78"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2CB4063"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A71EEFA"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FE9E4E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2B005E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426865"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ABB6D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74915EBE"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07EC91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99CFD4D"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36AE44F2"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5697C6D0"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7B2FDAB"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48BA565F"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lastRenderedPageBreak/>
        <w:t>0001</w:t>
      </w:r>
    </w:p>
    <w:p w14:paraId="2F905EC4" w14:textId="77777777" w:rsidR="00270784" w:rsidRPr="00270784" w:rsidRDefault="00270784" w:rsidP="00270784">
      <w:pPr>
        <w:rPr>
          <w:rFonts w:ascii="Courier New" w:hAnsi="Courier New" w:cs="Courier New"/>
          <w:sz w:val="20"/>
          <w:szCs w:val="20"/>
        </w:rPr>
      </w:pPr>
      <w:r w:rsidRPr="00270784">
        <w:rPr>
          <w:rFonts w:ascii="Courier New" w:hAnsi="Courier New" w:cs="Courier New"/>
          <w:sz w:val="20"/>
          <w:szCs w:val="20"/>
        </w:rPr>
        <w:t>0001</w:t>
      </w:r>
    </w:p>
    <w:p w14:paraId="10A3C663" w14:textId="4EF61D21" w:rsidR="00B23938" w:rsidRDefault="00270784" w:rsidP="00270784">
      <w:pPr>
        <w:rPr>
          <w:rFonts w:ascii="Courier New" w:hAnsi="Courier New" w:cs="Courier New"/>
          <w:sz w:val="20"/>
          <w:szCs w:val="20"/>
        </w:rPr>
      </w:pPr>
      <w:r w:rsidRPr="00270784">
        <w:rPr>
          <w:rFonts w:ascii="Courier New" w:hAnsi="Courier New" w:cs="Courier New"/>
          <w:sz w:val="20"/>
          <w:szCs w:val="20"/>
        </w:rPr>
        <w:t>000</w:t>
      </w:r>
      <w:r w:rsidR="00B23938">
        <w:rPr>
          <w:rFonts w:ascii="Courier New" w:hAnsi="Courier New" w:cs="Courier New"/>
          <w:sz w:val="20"/>
          <w:szCs w:val="20"/>
        </w:rPr>
        <w:t>1</w:t>
      </w:r>
    </w:p>
    <w:p w14:paraId="52C84F0F" w14:textId="4CF83DAA" w:rsidR="00B23938" w:rsidRDefault="00B23938" w:rsidP="00270784">
      <w:pPr>
        <w:rPr>
          <w:rFonts w:ascii="Times New Roman" w:hAnsi="Times New Roman" w:cs="Times New Roman"/>
          <w:sz w:val="24"/>
          <w:szCs w:val="24"/>
        </w:rPr>
      </w:pPr>
    </w:p>
    <w:p w14:paraId="08561F3C" w14:textId="1D72AFE2" w:rsidR="00117689" w:rsidRPr="00CE33D0" w:rsidRDefault="00B23938">
      <w:pPr>
        <w:rPr>
          <w:rFonts w:ascii="Courier New" w:hAnsi="Courier New" w:cs="Courier New"/>
          <w:sz w:val="20"/>
          <w:szCs w:val="20"/>
        </w:rPr>
      </w:pPr>
      <w:r>
        <w:rPr>
          <w:rFonts w:ascii="Courier New" w:hAnsi="Courier New" w:cs="Courier New"/>
          <w:sz w:val="20"/>
          <w:szCs w:val="20"/>
        </w:rPr>
        <w:br w:type="page"/>
      </w:r>
    </w:p>
    <w:p w14:paraId="5C3C9B54" w14:textId="7F689777" w:rsidR="00A61DA1" w:rsidRDefault="00E11D7D" w:rsidP="00354B5F">
      <w:pPr>
        <w:rPr>
          <w:rFonts w:cs="Times New Roman"/>
          <w:sz w:val="24"/>
          <w:szCs w:val="24"/>
        </w:rPr>
      </w:pPr>
      <w:r>
        <w:rPr>
          <w:rFonts w:cs="Times New Roman"/>
          <w:sz w:val="24"/>
          <w:szCs w:val="24"/>
        </w:rPr>
        <w:lastRenderedPageBreak/>
        <w:t>7</w:t>
      </w:r>
      <w:r w:rsidR="00EB5565">
        <w:rPr>
          <w:rFonts w:cs="Times New Roman"/>
          <w:sz w:val="24"/>
          <w:szCs w:val="24"/>
        </w:rPr>
        <w:t>. (Simulation Results)</w:t>
      </w:r>
    </w:p>
    <w:p w14:paraId="47C8B331" w14:textId="5712D2D7" w:rsidR="00EB5565" w:rsidRDefault="00EB5565" w:rsidP="00354B5F">
      <w:pPr>
        <w:rPr>
          <w:rFonts w:cs="Times New Roman"/>
          <w:sz w:val="24"/>
          <w:szCs w:val="24"/>
        </w:rPr>
      </w:pPr>
      <w:r>
        <w:rPr>
          <w:noProof/>
        </w:rPr>
        <w:drawing>
          <wp:anchor distT="0" distB="0" distL="114300" distR="114300" simplePos="0" relativeHeight="251663360" behindDoc="1" locked="0" layoutInCell="1" allowOverlap="1" wp14:anchorId="63E16784" wp14:editId="082F5820">
            <wp:simplePos x="0" y="0"/>
            <wp:positionH relativeFrom="page">
              <wp:align>center</wp:align>
            </wp:positionH>
            <wp:positionV relativeFrom="paragraph">
              <wp:posOffset>349885</wp:posOffset>
            </wp:positionV>
            <wp:extent cx="6480810" cy="3841750"/>
            <wp:effectExtent l="0" t="0" r="0" b="6350"/>
            <wp:wrapTight wrapText="bothSides">
              <wp:wrapPolygon edited="0">
                <wp:start x="0" y="0"/>
                <wp:lineTo x="0" y="21529"/>
                <wp:lineTo x="21524" y="21529"/>
                <wp:lineTo x="21524"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10" cy="3841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B54C3" w14:textId="100CBCBB" w:rsidR="00EB5565" w:rsidRDefault="00EB5565" w:rsidP="00354B5F">
      <w:pPr>
        <w:rPr>
          <w:rFonts w:cs="Times New Roman"/>
          <w:sz w:val="24"/>
          <w:szCs w:val="24"/>
        </w:rPr>
      </w:pPr>
    </w:p>
    <w:p w14:paraId="53B10D93" w14:textId="49FBF17E" w:rsidR="00EB5565" w:rsidRDefault="00EB5565" w:rsidP="00354B5F">
      <w:pPr>
        <w:rPr>
          <w:rFonts w:cs="Times New Roman"/>
          <w:sz w:val="24"/>
          <w:szCs w:val="24"/>
        </w:rPr>
      </w:pPr>
      <w:r>
        <w:rPr>
          <w:rFonts w:cs="Times New Roman"/>
          <w:sz w:val="24"/>
          <w:szCs w:val="24"/>
        </w:rPr>
        <w:t xml:space="preserve">The objective of my first simulation was to ensure that I was able to change the frequency of the generated waves by changing the input value of the frequency-controlled word inputted into my module. At time 500ns, the value of the frequency-controlled word was halved and you can observe that the frequency that the waves were being generated got halved at the time instance the value of the fcw changed. This indicates that the fcw is successfully varying the frequency of the generated waves. </w:t>
      </w:r>
    </w:p>
    <w:p w14:paraId="616C4803" w14:textId="6108CA76" w:rsidR="00EB5565" w:rsidRDefault="00EB5565" w:rsidP="00354B5F">
      <w:pPr>
        <w:rPr>
          <w:rFonts w:cs="Times New Roman"/>
          <w:sz w:val="24"/>
          <w:szCs w:val="24"/>
        </w:rPr>
      </w:pPr>
      <w:r>
        <w:rPr>
          <w:noProof/>
        </w:rPr>
        <w:lastRenderedPageBreak/>
        <w:drawing>
          <wp:anchor distT="0" distB="0" distL="114300" distR="114300" simplePos="0" relativeHeight="251664384" behindDoc="1" locked="0" layoutInCell="1" allowOverlap="1" wp14:anchorId="7C5C74E6" wp14:editId="03273208">
            <wp:simplePos x="0" y="0"/>
            <wp:positionH relativeFrom="margin">
              <wp:posOffset>-1270</wp:posOffset>
            </wp:positionH>
            <wp:positionV relativeFrom="paragraph">
              <wp:posOffset>227965</wp:posOffset>
            </wp:positionV>
            <wp:extent cx="6480810" cy="3875405"/>
            <wp:effectExtent l="0" t="0" r="0" b="0"/>
            <wp:wrapTight wrapText="bothSides">
              <wp:wrapPolygon edited="0">
                <wp:start x="0" y="0"/>
                <wp:lineTo x="0" y="21448"/>
                <wp:lineTo x="21524" y="21448"/>
                <wp:lineTo x="2152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0810"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 w:val="24"/>
          <w:szCs w:val="24"/>
        </w:rPr>
        <w:t>(Simulation Results Cont.)</w:t>
      </w:r>
    </w:p>
    <w:p w14:paraId="1426334D" w14:textId="269692FD" w:rsidR="002F1404" w:rsidRDefault="002F1404" w:rsidP="005B07C4">
      <w:pPr>
        <w:autoSpaceDE w:val="0"/>
        <w:autoSpaceDN w:val="0"/>
        <w:adjustRightInd w:val="0"/>
        <w:spacing w:after="0" w:line="240" w:lineRule="auto"/>
        <w:rPr>
          <w:rFonts w:cs="Times New Roman"/>
          <w:sz w:val="24"/>
          <w:szCs w:val="24"/>
        </w:rPr>
      </w:pPr>
    </w:p>
    <w:p w14:paraId="7991B924" w14:textId="06FD6310" w:rsidR="009E59A2" w:rsidRDefault="009E59A2" w:rsidP="005B07C4">
      <w:pPr>
        <w:autoSpaceDE w:val="0"/>
        <w:autoSpaceDN w:val="0"/>
        <w:adjustRightInd w:val="0"/>
        <w:spacing w:after="0" w:line="240" w:lineRule="auto"/>
        <w:rPr>
          <w:rFonts w:cs="Times New Roman"/>
          <w:sz w:val="24"/>
          <w:szCs w:val="24"/>
        </w:rPr>
      </w:pPr>
      <w:r>
        <w:rPr>
          <w:rFonts w:cs="Times New Roman"/>
          <w:sz w:val="24"/>
          <w:szCs w:val="24"/>
        </w:rPr>
        <w:t xml:space="preserve">The result of this testbench simulation was to test to see of my module was successfully generating a waveform for a chord using 3 existing generated sine waves. As you can observe in the chord wave output, this simulation was successful in that it combines the values from all 3 sine graphs into one waveform to represent the wave if all 3 buttons were to be pressed at the same time. </w:t>
      </w:r>
    </w:p>
    <w:p w14:paraId="41CE1C94" w14:textId="77777777" w:rsidR="009E59A2" w:rsidRDefault="009E59A2">
      <w:pPr>
        <w:rPr>
          <w:rFonts w:cs="Times New Roman"/>
          <w:sz w:val="24"/>
          <w:szCs w:val="24"/>
        </w:rPr>
      </w:pPr>
      <w:r>
        <w:rPr>
          <w:rFonts w:cs="Times New Roman"/>
          <w:sz w:val="24"/>
          <w:szCs w:val="24"/>
        </w:rPr>
        <w:br w:type="page"/>
      </w:r>
    </w:p>
    <w:p w14:paraId="359A9971" w14:textId="4E900C7D" w:rsidR="009E59A2" w:rsidRDefault="009E59A2"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12. What would you differently if you had more time?</w:t>
      </w:r>
    </w:p>
    <w:p w14:paraId="073BE7D0" w14:textId="2038C638" w:rsidR="009E59A2" w:rsidRDefault="009E59A2" w:rsidP="005B07C4">
      <w:pPr>
        <w:autoSpaceDE w:val="0"/>
        <w:autoSpaceDN w:val="0"/>
        <w:adjustRightInd w:val="0"/>
        <w:spacing w:after="0" w:line="240" w:lineRule="auto"/>
        <w:rPr>
          <w:rFonts w:ascii="Times New Roman" w:hAnsi="Times New Roman" w:cs="Times New Roman"/>
          <w:sz w:val="24"/>
          <w:szCs w:val="24"/>
        </w:rPr>
      </w:pPr>
    </w:p>
    <w:p w14:paraId="3D1919E7" w14:textId="02E622A8" w:rsidR="009E59A2" w:rsidRDefault="009E59A2"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I had more time to work on this project, I would try to implement an ADSR envelope module. I would also have tried to simulate chords that contain more than 3 note presses.</w:t>
      </w:r>
    </w:p>
    <w:p w14:paraId="51CC3244" w14:textId="21B12D21" w:rsidR="009E59A2" w:rsidRDefault="009E59A2" w:rsidP="005B07C4">
      <w:pPr>
        <w:autoSpaceDE w:val="0"/>
        <w:autoSpaceDN w:val="0"/>
        <w:adjustRightInd w:val="0"/>
        <w:spacing w:after="0" w:line="240" w:lineRule="auto"/>
        <w:rPr>
          <w:rFonts w:ascii="Times New Roman" w:hAnsi="Times New Roman" w:cs="Times New Roman"/>
          <w:sz w:val="24"/>
          <w:szCs w:val="24"/>
        </w:rPr>
      </w:pPr>
    </w:p>
    <w:p w14:paraId="251D0DFA" w14:textId="39E8E4E1" w:rsidR="009E59A2" w:rsidRDefault="009E59A2"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Conclusion</w:t>
      </w:r>
    </w:p>
    <w:p w14:paraId="36A15FF5" w14:textId="01D2555A" w:rsidR="009E59A2" w:rsidRDefault="009E59A2"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conclusion, most of my design goals were met for this project. Through this project I learned a lot about the process of designing and testing Verilog modules. Because of the nature of this project, I was also able to understand how to create and instantiate memory blocks directly into a Verilog module. In the future, I would like to attempt to add the features discussed in section 12 of this report. </w:t>
      </w:r>
    </w:p>
    <w:p w14:paraId="7D210EC5" w14:textId="78409ACB" w:rsidR="00E11D7D" w:rsidRDefault="00E11D7D" w:rsidP="005B07C4">
      <w:pPr>
        <w:autoSpaceDE w:val="0"/>
        <w:autoSpaceDN w:val="0"/>
        <w:adjustRightInd w:val="0"/>
        <w:spacing w:after="0" w:line="240" w:lineRule="auto"/>
        <w:rPr>
          <w:rFonts w:ascii="Times New Roman" w:hAnsi="Times New Roman" w:cs="Times New Roman"/>
          <w:sz w:val="24"/>
          <w:szCs w:val="24"/>
        </w:rPr>
      </w:pPr>
    </w:p>
    <w:p w14:paraId="617F5EFF" w14:textId="67F465D3" w:rsidR="00E11D7D" w:rsidRDefault="00E11D7D"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 Hours spent on this project (50 Hours).</w:t>
      </w:r>
    </w:p>
    <w:p w14:paraId="188AD04B"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20658405"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71868530"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50B06651"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1A521036"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p w14:paraId="454D4150" w14:textId="77777777" w:rsidR="002F1404" w:rsidRDefault="002F1404" w:rsidP="005B07C4">
      <w:pPr>
        <w:autoSpaceDE w:val="0"/>
        <w:autoSpaceDN w:val="0"/>
        <w:adjustRightInd w:val="0"/>
        <w:spacing w:after="0" w:line="240" w:lineRule="auto"/>
        <w:rPr>
          <w:rFonts w:ascii="Times New Roman" w:hAnsi="Times New Roman" w:cs="Times New Roman"/>
          <w:sz w:val="24"/>
          <w:szCs w:val="24"/>
        </w:rPr>
      </w:pPr>
    </w:p>
    <w:sectPr w:rsidR="002F1404" w:rsidSect="0012120C">
      <w:headerReference w:type="default" r:id="rId14"/>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701E" w14:textId="77777777" w:rsidR="00BB496B" w:rsidRDefault="00BB496B" w:rsidP="00BB636F">
      <w:pPr>
        <w:spacing w:after="0" w:line="240" w:lineRule="auto"/>
      </w:pPr>
      <w:r>
        <w:separator/>
      </w:r>
    </w:p>
  </w:endnote>
  <w:endnote w:type="continuationSeparator" w:id="0">
    <w:p w14:paraId="5AE0CB18" w14:textId="77777777" w:rsidR="00BB496B" w:rsidRDefault="00BB496B"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61D92" w14:textId="77777777" w:rsidR="00BB496B" w:rsidRDefault="00BB496B" w:rsidP="00BB636F">
      <w:pPr>
        <w:spacing w:after="0" w:line="240" w:lineRule="auto"/>
      </w:pPr>
      <w:r>
        <w:separator/>
      </w:r>
    </w:p>
  </w:footnote>
  <w:footnote w:type="continuationSeparator" w:id="0">
    <w:p w14:paraId="112F3A98" w14:textId="77777777" w:rsidR="00BB496B" w:rsidRDefault="00BB496B"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811E" w14:textId="3D597CC8" w:rsidR="0012120C" w:rsidRPr="002F1404" w:rsidRDefault="00BB496B" w:rsidP="0012120C">
    <w:pPr>
      <w:pStyle w:val="Header"/>
      <w:rPr>
        <w:caps/>
        <w:color w:val="44546A" w:themeColor="text2"/>
      </w:rPr>
    </w:pPr>
    <w:sdt>
      <w:sdtPr>
        <w:rPr>
          <w:caps/>
          <w:color w:val="44546A" w:themeColor="text2"/>
        </w:rPr>
        <w:alias w:val="Author"/>
        <w:tag w:val=""/>
        <w:id w:val="417298050"/>
        <w:dataBinding w:prefixMappings="xmlns:ns0='http://purl.org/dc/elements/1.1/' xmlns:ns1='http://schemas.openxmlformats.org/package/2006/metadata/core-properties' " w:xpath="/ns1:coreProperties[1]/ns0:creator[1]" w:storeItemID="{6C3C8BC8-F283-45AE-878A-BAB7291924A1}"/>
        <w:text/>
      </w:sdtPr>
      <w:sdtEndPr/>
      <w:sdtContent>
        <w:r w:rsidR="00D31913">
          <w:rPr>
            <w:caps/>
            <w:color w:val="44546A" w:themeColor="text2"/>
          </w:rPr>
          <w:t>Rylan Bumbasi</w:t>
        </w:r>
      </w:sdtContent>
    </w:sdt>
    <w:r w:rsidR="0012120C" w:rsidRPr="002F1404">
      <w:rPr>
        <w:caps/>
        <w:color w:val="44546A" w:themeColor="text2"/>
      </w:rPr>
      <w:t xml:space="preserve">                                                               </w:t>
    </w:r>
    <w:sdt>
      <w:sdtPr>
        <w:rPr>
          <w:caps/>
          <w:color w:val="44546A" w:themeColor="text2"/>
        </w:rPr>
        <w:alias w:val="Title"/>
        <w:tag w:val=""/>
        <w:id w:val="78200092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60F66">
          <w:rPr>
            <w:caps/>
            <w:color w:val="44546A" w:themeColor="text2"/>
          </w:rPr>
          <w:t>Project Final Report</w:t>
        </w:r>
      </w:sdtContent>
    </w:sdt>
  </w:p>
  <w:p w14:paraId="6BD7367C" w14:textId="77777777" w:rsidR="0012120C" w:rsidRDefault="0012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96B88"/>
    <w:multiLevelType w:val="hybridMultilevel"/>
    <w:tmpl w:val="42260042"/>
    <w:lvl w:ilvl="0" w:tplc="9D68398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13"/>
    <w:rsid w:val="00012EFC"/>
    <w:rsid w:val="00024A73"/>
    <w:rsid w:val="0008190F"/>
    <w:rsid w:val="00117689"/>
    <w:rsid w:val="0012120C"/>
    <w:rsid w:val="001444E0"/>
    <w:rsid w:val="001857E8"/>
    <w:rsid w:val="001C0363"/>
    <w:rsid w:val="001C691E"/>
    <w:rsid w:val="00200A84"/>
    <w:rsid w:val="00252432"/>
    <w:rsid w:val="002656F6"/>
    <w:rsid w:val="00270784"/>
    <w:rsid w:val="002A503D"/>
    <w:rsid w:val="002F1404"/>
    <w:rsid w:val="00354B5F"/>
    <w:rsid w:val="003C5854"/>
    <w:rsid w:val="003E2393"/>
    <w:rsid w:val="003E305E"/>
    <w:rsid w:val="00426C5A"/>
    <w:rsid w:val="004F2556"/>
    <w:rsid w:val="0055153A"/>
    <w:rsid w:val="005B07C4"/>
    <w:rsid w:val="0067551D"/>
    <w:rsid w:val="00690F76"/>
    <w:rsid w:val="006B47B9"/>
    <w:rsid w:val="006C5024"/>
    <w:rsid w:val="006E1382"/>
    <w:rsid w:val="006F4BD3"/>
    <w:rsid w:val="00716E24"/>
    <w:rsid w:val="007471F9"/>
    <w:rsid w:val="00760F66"/>
    <w:rsid w:val="00784872"/>
    <w:rsid w:val="007E5992"/>
    <w:rsid w:val="00856DDE"/>
    <w:rsid w:val="008A3FB5"/>
    <w:rsid w:val="008E76D1"/>
    <w:rsid w:val="009142D3"/>
    <w:rsid w:val="0094563E"/>
    <w:rsid w:val="00946ADE"/>
    <w:rsid w:val="00965653"/>
    <w:rsid w:val="009764CC"/>
    <w:rsid w:val="009A2C42"/>
    <w:rsid w:val="009E59A2"/>
    <w:rsid w:val="00A56C9A"/>
    <w:rsid w:val="00A61DA1"/>
    <w:rsid w:val="00A92061"/>
    <w:rsid w:val="00AB5D9B"/>
    <w:rsid w:val="00AF3F73"/>
    <w:rsid w:val="00B2025B"/>
    <w:rsid w:val="00B23938"/>
    <w:rsid w:val="00B51BE3"/>
    <w:rsid w:val="00B7257E"/>
    <w:rsid w:val="00BB496B"/>
    <w:rsid w:val="00BB636F"/>
    <w:rsid w:val="00BC3E6F"/>
    <w:rsid w:val="00BC4ED9"/>
    <w:rsid w:val="00BE75BE"/>
    <w:rsid w:val="00C12D23"/>
    <w:rsid w:val="00CE33D0"/>
    <w:rsid w:val="00D31913"/>
    <w:rsid w:val="00D64F4D"/>
    <w:rsid w:val="00E11D7D"/>
    <w:rsid w:val="00E57659"/>
    <w:rsid w:val="00E72AC7"/>
    <w:rsid w:val="00E9680C"/>
    <w:rsid w:val="00EB5565"/>
    <w:rsid w:val="00F37DA2"/>
    <w:rsid w:val="00F62575"/>
    <w:rsid w:val="00F74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6F043"/>
  <w15:chartTrackingRefBased/>
  <w15:docId w15:val="{C732A2F9-48AE-4264-B066-8B6267C4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 w:type="paragraph" w:styleId="HTMLPreformatted">
    <w:name w:val="HTML Preformatted"/>
    <w:basedOn w:val="Normal"/>
    <w:link w:val="HTMLPreformattedChar"/>
    <w:uiPriority w:val="99"/>
    <w:semiHidden/>
    <w:unhideWhenUsed/>
    <w:rsid w:val="009A2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C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C42"/>
    <w:rPr>
      <w:rFonts w:ascii="Courier New" w:eastAsia="Times New Roman" w:hAnsi="Courier New" w:cs="Courier New"/>
      <w:sz w:val="20"/>
      <w:szCs w:val="20"/>
    </w:rPr>
  </w:style>
  <w:style w:type="character" w:customStyle="1" w:styleId="hljs-meta">
    <w:name w:val="hljs-meta"/>
    <w:basedOn w:val="DefaultParagraphFont"/>
    <w:rsid w:val="009A2C42"/>
  </w:style>
  <w:style w:type="character" w:customStyle="1" w:styleId="hljs-meta-keyword">
    <w:name w:val="hljs-meta-keyword"/>
    <w:basedOn w:val="DefaultParagraphFont"/>
    <w:rsid w:val="009A2C42"/>
  </w:style>
  <w:style w:type="character" w:customStyle="1" w:styleId="hljs-meta-string">
    <w:name w:val="hljs-meta-string"/>
    <w:basedOn w:val="DefaultParagraphFont"/>
    <w:rsid w:val="009A2C42"/>
  </w:style>
  <w:style w:type="character" w:customStyle="1" w:styleId="hljs-function">
    <w:name w:val="hljs-function"/>
    <w:basedOn w:val="DefaultParagraphFont"/>
    <w:rsid w:val="009A2C42"/>
  </w:style>
  <w:style w:type="character" w:customStyle="1" w:styleId="hljs-keyword">
    <w:name w:val="hljs-keyword"/>
    <w:basedOn w:val="DefaultParagraphFont"/>
    <w:rsid w:val="009A2C42"/>
  </w:style>
  <w:style w:type="character" w:customStyle="1" w:styleId="hljs-title">
    <w:name w:val="hljs-title"/>
    <w:basedOn w:val="DefaultParagraphFont"/>
    <w:rsid w:val="009A2C42"/>
  </w:style>
  <w:style w:type="character" w:customStyle="1" w:styleId="hljs-params">
    <w:name w:val="hljs-params"/>
    <w:basedOn w:val="DefaultParagraphFont"/>
    <w:rsid w:val="009A2C42"/>
  </w:style>
  <w:style w:type="character" w:customStyle="1" w:styleId="hljs-number">
    <w:name w:val="hljs-number"/>
    <w:basedOn w:val="DefaultParagraphFont"/>
    <w:rsid w:val="009A2C42"/>
  </w:style>
  <w:style w:type="character" w:customStyle="1" w:styleId="hljs-builtin">
    <w:name w:val="hljs-built_in"/>
    <w:basedOn w:val="DefaultParagraphFont"/>
    <w:rsid w:val="009A2C42"/>
  </w:style>
  <w:style w:type="character" w:customStyle="1" w:styleId="hljs-string">
    <w:name w:val="hljs-string"/>
    <w:basedOn w:val="DefaultParagraphFont"/>
    <w:rsid w:val="009A2C42"/>
  </w:style>
  <w:style w:type="character" w:customStyle="1" w:styleId="hljs-comment">
    <w:name w:val="hljs-comment"/>
    <w:basedOn w:val="DefaultParagraphFont"/>
    <w:rsid w:val="009A2C42"/>
  </w:style>
  <w:style w:type="character" w:styleId="UnresolvedMention">
    <w:name w:val="Unresolved Mention"/>
    <w:basedOn w:val="DefaultParagraphFont"/>
    <w:uiPriority w:val="99"/>
    <w:semiHidden/>
    <w:unhideWhenUsed/>
    <w:rsid w:val="002A5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o.sdsu.edu/student_affairs/srr/cheating-plagiarism.aspx" TargetMode="Externa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oga\Downloads\Lab%20Assignment_Template%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84748FE4834D33926F359440E11F80"/>
        <w:category>
          <w:name w:val="General"/>
          <w:gallery w:val="placeholder"/>
        </w:category>
        <w:types>
          <w:type w:val="bbPlcHdr"/>
        </w:types>
        <w:behaviors>
          <w:behavior w:val="content"/>
        </w:behaviors>
        <w:guid w:val="{D7C00711-4669-46ED-B10B-1F8B1B0FB93F}"/>
      </w:docPartPr>
      <w:docPartBody>
        <w:p w:rsidR="00867D3A" w:rsidRDefault="00634592">
          <w:pPr>
            <w:pStyle w:val="CF84748FE4834D33926F359440E11F80"/>
          </w:pPr>
          <w:r w:rsidRPr="000E056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92"/>
    <w:rsid w:val="005C5EF3"/>
    <w:rsid w:val="00634592"/>
    <w:rsid w:val="00867D3A"/>
    <w:rsid w:val="009921E7"/>
    <w:rsid w:val="00AB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84748FE4834D33926F359440E11F80">
    <w:name w:val="CF84748FE4834D33926F359440E11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242BB-F56D-4CD0-92F8-19FDC28EF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Assignment_Template (5).dotx</Template>
  <TotalTime>10</TotalTime>
  <Pages>79</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Project Draft Report</vt:lpstr>
    </vt:vector>
  </TitlesOfParts>
  <Company>CompE-470</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[Direct Digital Synthesis in Verilog]</dc:subject>
  <dc:creator>Rylan Bumbasi</dc:creator>
  <cp:keywords/>
  <dc:description/>
  <cp:lastModifiedBy>Rylan Bumbasi</cp:lastModifiedBy>
  <cp:revision>6</cp:revision>
  <dcterms:created xsi:type="dcterms:W3CDTF">2021-12-03T05:52:00Z</dcterms:created>
  <dcterms:modified xsi:type="dcterms:W3CDTF">2021-12-03T06:01:00Z</dcterms:modified>
</cp:coreProperties>
</file>